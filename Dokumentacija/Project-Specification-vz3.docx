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11819" w14:textId="05F09249" w:rsidR="0058521F" w:rsidRPr="00ED1F97" w:rsidRDefault="00CA7184" w:rsidP="0058521F">
      <w:pPr>
        <w:pStyle w:val="Title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Sustav za upravljanje ugovorima</w:t>
      </w:r>
    </w:p>
    <w:p w14:paraId="16764336" w14:textId="77777777" w:rsidR="0058521F" w:rsidRPr="00ED1F97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51FD3712" w14:textId="77777777" w:rsidR="0058521F" w:rsidRPr="00ED1F97" w:rsidRDefault="003C0AEF" w:rsidP="0058521F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 w:rsidRPr="00ED1F97">
        <w:rPr>
          <w:rFonts w:ascii="Arial" w:hAnsi="Arial" w:cs="Arial"/>
          <w:i/>
          <w:szCs w:val="36"/>
          <w:lang w:val="hr-HR"/>
        </w:rPr>
        <w:t xml:space="preserve">Specifikacija  </w:t>
      </w:r>
      <w:r w:rsidR="008A6777" w:rsidRPr="00ED1F97">
        <w:rPr>
          <w:rFonts w:ascii="Arial" w:hAnsi="Arial" w:cs="Arial"/>
          <w:i/>
          <w:szCs w:val="36"/>
          <w:lang w:val="hr-HR"/>
        </w:rPr>
        <w:t>sustava</w:t>
      </w:r>
    </w:p>
    <w:p w14:paraId="7A36A02D" w14:textId="77777777" w:rsidR="0058521F" w:rsidRPr="00ED1F97" w:rsidRDefault="0058521F" w:rsidP="0058521F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14:paraId="1CABDB1B" w14:textId="77777777" w:rsidR="0058521F" w:rsidRPr="00ED1F97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08015EEC" w14:textId="77777777" w:rsidR="0058521F" w:rsidRPr="00ED1F97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37A33B7B" w14:textId="77777777" w:rsidR="0058521F" w:rsidRPr="00ED1F97" w:rsidRDefault="0058521F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0C2DBCEC" w14:textId="77777777" w:rsidR="0058521F" w:rsidRPr="00ED1F97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51B5580A" w14:textId="77777777" w:rsidR="0058521F" w:rsidRPr="00ED1F97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34FF5B37" w14:textId="77777777" w:rsidR="0058521F" w:rsidRPr="00ED1F97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435B0FD1" w14:textId="4FB17452" w:rsidR="0058521F" w:rsidRPr="00ED1F97" w:rsidRDefault="0058521F" w:rsidP="0058521F">
      <w:pPr>
        <w:pStyle w:val="BodyText"/>
        <w:jc w:val="right"/>
        <w:rPr>
          <w:rFonts w:ascii="Arial" w:hAnsi="Arial" w:cs="Arial"/>
          <w:szCs w:val="22"/>
          <w:lang w:val="hr-HR"/>
        </w:rPr>
        <w:sectPr w:rsidR="0058521F" w:rsidRPr="00ED1F97">
          <w:headerReference w:type="default" r:id="rId12"/>
          <w:footerReference w:type="even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D1F97">
        <w:rPr>
          <w:rFonts w:ascii="Arial" w:hAnsi="Arial" w:cs="Arial"/>
          <w:szCs w:val="22"/>
          <w:lang w:val="hr-HR"/>
        </w:rPr>
        <w:t xml:space="preserve">Mostar, </w:t>
      </w:r>
      <w:r w:rsidR="00CA7184">
        <w:rPr>
          <w:rFonts w:ascii="Arial" w:hAnsi="Arial" w:cs="Arial"/>
          <w:szCs w:val="22"/>
          <w:lang w:val="hr-HR"/>
        </w:rPr>
        <w:t>06</w:t>
      </w:r>
      <w:r w:rsidRPr="00ED1F97">
        <w:rPr>
          <w:rFonts w:ascii="Arial" w:hAnsi="Arial" w:cs="Arial"/>
          <w:szCs w:val="22"/>
          <w:lang w:val="hr-HR"/>
        </w:rPr>
        <w:t>.</w:t>
      </w:r>
      <w:r w:rsidR="009453EB" w:rsidRPr="00ED1F97">
        <w:rPr>
          <w:rFonts w:ascii="Arial" w:hAnsi="Arial" w:cs="Arial"/>
          <w:szCs w:val="22"/>
          <w:lang w:val="hr-HR"/>
        </w:rPr>
        <w:t>0</w:t>
      </w:r>
      <w:r w:rsidR="00CA7184">
        <w:rPr>
          <w:rFonts w:ascii="Arial" w:hAnsi="Arial" w:cs="Arial"/>
          <w:szCs w:val="22"/>
          <w:lang w:val="hr-HR"/>
        </w:rPr>
        <w:t>9</w:t>
      </w:r>
      <w:r w:rsidRPr="00ED1F97">
        <w:rPr>
          <w:rFonts w:ascii="Arial" w:hAnsi="Arial" w:cs="Arial"/>
          <w:szCs w:val="22"/>
          <w:lang w:val="hr-HR"/>
        </w:rPr>
        <w:t>.</w:t>
      </w:r>
      <w:r w:rsidR="009453EB" w:rsidRPr="00ED1F97">
        <w:rPr>
          <w:rFonts w:ascii="Arial" w:hAnsi="Arial" w:cs="Arial"/>
          <w:szCs w:val="22"/>
          <w:lang w:val="hr-HR"/>
        </w:rPr>
        <w:t>202</w:t>
      </w:r>
      <w:r w:rsidR="00CA7184">
        <w:rPr>
          <w:rFonts w:ascii="Arial" w:hAnsi="Arial" w:cs="Arial"/>
          <w:szCs w:val="22"/>
          <w:lang w:val="hr-HR"/>
        </w:rPr>
        <w:t>2</w:t>
      </w:r>
      <w:r w:rsidR="00A76562">
        <w:rPr>
          <w:rFonts w:ascii="Arial" w:hAnsi="Arial" w:cs="Arial"/>
          <w:szCs w:val="22"/>
          <w:lang w:val="hr-HR"/>
        </w:rPr>
        <w:t>.</w:t>
      </w:r>
    </w:p>
    <w:p w14:paraId="177A9FAB" w14:textId="77777777" w:rsidR="00545A77" w:rsidRPr="00ED1F97" w:rsidRDefault="00545A77" w:rsidP="00545A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ED1F97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564C1552" w14:textId="77777777" w:rsidR="00545A77" w:rsidRPr="00ED1F97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61"/>
        <w:gridCol w:w="2178"/>
        <w:gridCol w:w="4726"/>
      </w:tblGrid>
      <w:tr w:rsidR="00545A77" w:rsidRPr="00ED1F97" w14:paraId="387C0356" w14:textId="77777777" w:rsidTr="12880FE4">
        <w:trPr>
          <w:trHeight w:val="323"/>
        </w:trPr>
        <w:tc>
          <w:tcPr>
            <w:tcW w:w="1314" w:type="pct"/>
          </w:tcPr>
          <w:p w14:paraId="3FDADF74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4ABB37DC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0B5AE125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ED1F97" w14:paraId="2AFBD016" w14:textId="77777777" w:rsidTr="12880FE4">
        <w:trPr>
          <w:trHeight w:val="323"/>
        </w:trPr>
        <w:tc>
          <w:tcPr>
            <w:tcW w:w="1314" w:type="pct"/>
          </w:tcPr>
          <w:p w14:paraId="0898CB3E" w14:textId="616AF99D" w:rsidR="00545A77" w:rsidRPr="00ED1F97" w:rsidRDefault="00CA7184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Daniel Buhač</w:t>
            </w:r>
          </w:p>
        </w:tc>
        <w:tc>
          <w:tcPr>
            <w:tcW w:w="1163" w:type="pct"/>
          </w:tcPr>
          <w:p w14:paraId="68B9CA8F" w14:textId="77777777" w:rsidR="00545A77" w:rsidRPr="00ED1F97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3A9CC344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ED1F97" w14:paraId="06325935" w14:textId="77777777" w:rsidTr="12880FE4">
        <w:trPr>
          <w:trHeight w:val="323"/>
        </w:trPr>
        <w:tc>
          <w:tcPr>
            <w:tcW w:w="1314" w:type="pct"/>
          </w:tcPr>
          <w:p w14:paraId="196AA14E" w14:textId="6127797C" w:rsidR="00545A77" w:rsidRPr="00ED1F97" w:rsidRDefault="00CA7184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Dario Miličević</w:t>
            </w:r>
          </w:p>
        </w:tc>
        <w:tc>
          <w:tcPr>
            <w:tcW w:w="1163" w:type="pct"/>
          </w:tcPr>
          <w:p w14:paraId="2ABAE17D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E693C12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ED1F97" w14:paraId="0E86BE07" w14:textId="77777777" w:rsidTr="12880FE4">
        <w:trPr>
          <w:trHeight w:val="323"/>
        </w:trPr>
        <w:tc>
          <w:tcPr>
            <w:tcW w:w="1314" w:type="pct"/>
          </w:tcPr>
          <w:p w14:paraId="5494F17D" w14:textId="278779B4" w:rsidR="00545A77" w:rsidRPr="00ED1F97" w:rsidRDefault="00CA7184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Bože Skoko</w:t>
            </w:r>
          </w:p>
        </w:tc>
        <w:tc>
          <w:tcPr>
            <w:tcW w:w="1163" w:type="pct"/>
          </w:tcPr>
          <w:p w14:paraId="71011AD4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26F2FB9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ED1F97" w14:paraId="599DE892" w14:textId="77777777" w:rsidTr="12880FE4">
        <w:trPr>
          <w:trHeight w:val="323"/>
        </w:trPr>
        <w:tc>
          <w:tcPr>
            <w:tcW w:w="1314" w:type="pct"/>
          </w:tcPr>
          <w:p w14:paraId="6234C2A5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1D1C254F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BD01AB8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19F0202D" w14:textId="77777777" w:rsidR="12880FE4" w:rsidRPr="00ED1F97" w:rsidRDefault="12880FE4">
      <w:pPr>
        <w:rPr>
          <w:lang w:val="hr-HR"/>
        </w:rPr>
      </w:pPr>
    </w:p>
    <w:p w14:paraId="2C0F30D8" w14:textId="77777777" w:rsidR="00545A77" w:rsidRPr="00ED1F97" w:rsidRDefault="00545A77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5DD1A7C8" w14:textId="77777777" w:rsidR="0058521F" w:rsidRPr="00ED1F97" w:rsidRDefault="00F31CA6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ED1F97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ED1F97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4F1E9147" w14:textId="77777777" w:rsidR="0058521F" w:rsidRPr="00ED1F97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79"/>
        <w:gridCol w:w="926"/>
        <w:gridCol w:w="3086"/>
        <w:gridCol w:w="2613"/>
        <w:gridCol w:w="1572"/>
      </w:tblGrid>
      <w:tr w:rsidR="00A768E3" w:rsidRPr="00ED1F97" w14:paraId="0028824D" w14:textId="77777777" w:rsidTr="00A768E3">
        <w:tc>
          <w:tcPr>
            <w:tcW w:w="630" w:type="pct"/>
          </w:tcPr>
          <w:p w14:paraId="62B820AA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4CCA0BB9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E309C9C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29F4F5CC" w14:textId="77777777" w:rsidR="00A768E3" w:rsidRPr="00ED1F97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58666F5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ED1F97" w14:paraId="226C376D" w14:textId="77777777" w:rsidTr="00A768E3">
        <w:tc>
          <w:tcPr>
            <w:tcW w:w="630" w:type="pct"/>
          </w:tcPr>
          <w:p w14:paraId="2D1B676A" w14:textId="017B7359" w:rsidR="00A768E3" w:rsidRPr="00ED1F97" w:rsidRDefault="00CA7184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06.09.2022</w:t>
            </w:r>
            <w:r w:rsidR="00896A61" w:rsidRPr="00ED1F97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428" w:type="pct"/>
          </w:tcPr>
          <w:p w14:paraId="0F5B2421" w14:textId="77777777" w:rsidR="00A768E3" w:rsidRPr="00ED1F97" w:rsidRDefault="00896A61" w:rsidP="006B5043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3685C6F4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452E44A0" w14:textId="0AB46DE7" w:rsidR="00A768E3" w:rsidRPr="00ED1F97" w:rsidRDefault="00CA7184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Konačna verzija</w:t>
            </w:r>
          </w:p>
        </w:tc>
        <w:tc>
          <w:tcPr>
            <w:tcW w:w="870" w:type="pct"/>
          </w:tcPr>
          <w:p w14:paraId="1B0B7AA1" w14:textId="3890E544" w:rsidR="00A768E3" w:rsidRPr="00ED1F97" w:rsidRDefault="00CA7184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Bože Skoko</w:t>
            </w:r>
          </w:p>
        </w:tc>
      </w:tr>
      <w:tr w:rsidR="00A768E3" w:rsidRPr="00ED1F97" w14:paraId="7A71515A" w14:textId="77777777" w:rsidTr="00A768E3">
        <w:tc>
          <w:tcPr>
            <w:tcW w:w="630" w:type="pct"/>
          </w:tcPr>
          <w:p w14:paraId="2C970845" w14:textId="44273631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39251755" w14:textId="3E86603F" w:rsidR="00A768E3" w:rsidRPr="00ED1F97" w:rsidRDefault="006B5043" w:rsidP="00CA7184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 xml:space="preserve"> </w:t>
            </w:r>
          </w:p>
        </w:tc>
        <w:tc>
          <w:tcPr>
            <w:tcW w:w="1660" w:type="pct"/>
          </w:tcPr>
          <w:p w14:paraId="5EFCF0AB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28A9B354" w14:textId="2DFBB430" w:rsidR="00A768E3" w:rsidRPr="00ED1F97" w:rsidRDefault="00A768E3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115163E0" w14:textId="20DFBE02" w:rsidR="00A768E3" w:rsidRPr="00ED1F97" w:rsidRDefault="00A768E3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ED1F97" w14:paraId="74AC241A" w14:textId="77777777" w:rsidTr="00A768E3">
        <w:tc>
          <w:tcPr>
            <w:tcW w:w="630" w:type="pct"/>
          </w:tcPr>
          <w:p w14:paraId="684AE6C0" w14:textId="1354AE28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1C8333BC" w14:textId="32A9FE1D" w:rsidR="00A768E3" w:rsidRPr="00ED1F97" w:rsidRDefault="00A768E3" w:rsidP="006B5043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706480EC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AB2BE77" w14:textId="2F56BF75" w:rsidR="00A768E3" w:rsidRPr="00ED1F97" w:rsidRDefault="00A768E3" w:rsidP="00817AA8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1641C841" w14:textId="2C3C5042" w:rsidR="00A768E3" w:rsidRPr="00ED1F97" w:rsidRDefault="00A768E3" w:rsidP="006B5043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ED1F97" w14:paraId="75825990" w14:textId="77777777" w:rsidTr="00A768E3">
        <w:tc>
          <w:tcPr>
            <w:tcW w:w="630" w:type="pct"/>
          </w:tcPr>
          <w:p w14:paraId="0AF1E605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7D1208EE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37ED9EBA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31EF209C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3DC2CEBF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4B2E3E6" w14:textId="77777777" w:rsidR="0058521F" w:rsidRPr="00ED1F97" w:rsidRDefault="0058521F" w:rsidP="0058521F">
      <w:pPr>
        <w:rPr>
          <w:rFonts w:ascii="Arial" w:hAnsi="Arial" w:cs="Arial"/>
          <w:szCs w:val="22"/>
          <w:lang w:val="hr-HR"/>
        </w:rPr>
      </w:pPr>
    </w:p>
    <w:p w14:paraId="7DDDA852" w14:textId="77777777" w:rsidR="009E215B" w:rsidRPr="00ED1F97" w:rsidRDefault="0058521F" w:rsidP="00391221">
      <w:pPr>
        <w:pStyle w:val="Title"/>
        <w:rPr>
          <w:rFonts w:ascii="Arial" w:hAnsi="Arial" w:cs="Arial"/>
          <w:sz w:val="28"/>
          <w:szCs w:val="28"/>
          <w:lang w:val="hr-HR"/>
        </w:rPr>
      </w:pPr>
      <w:r w:rsidRPr="00ED1F97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ED1F97">
        <w:rPr>
          <w:rFonts w:ascii="Arial" w:hAnsi="Arial" w:cs="Arial"/>
          <w:sz w:val="28"/>
          <w:szCs w:val="28"/>
          <w:lang w:val="hr-HR"/>
        </w:rPr>
        <w:lastRenderedPageBreak/>
        <w:t>S A D R Ž A J</w:t>
      </w:r>
    </w:p>
    <w:sdt>
      <w:sdtPr>
        <w:rPr>
          <w:rFonts w:ascii="Calibri" w:hAnsi="Calibri"/>
          <w:b w:val="0"/>
          <w:bCs w:val="0"/>
          <w:caps w:val="0"/>
          <w:color w:val="auto"/>
          <w:sz w:val="22"/>
          <w:szCs w:val="20"/>
          <w:lang w:val="hr-HR" w:eastAsia="en-US"/>
        </w:rPr>
        <w:id w:val="5947844"/>
        <w:docPartObj>
          <w:docPartGallery w:val="Table of Contents"/>
          <w:docPartUnique/>
        </w:docPartObj>
      </w:sdtPr>
      <w:sdtContent>
        <w:p w14:paraId="3B8F53B7" w14:textId="77777777" w:rsidR="00C32EA8" w:rsidRPr="00ED1F97" w:rsidRDefault="00C32EA8">
          <w:pPr>
            <w:pStyle w:val="TOCHeading"/>
            <w:rPr>
              <w:lang w:val="hr-HR"/>
            </w:rPr>
          </w:pPr>
          <w:r w:rsidRPr="00ED1F97">
            <w:rPr>
              <w:lang w:val="hr-HR"/>
            </w:rPr>
            <w:t>Tablica sadržaja</w:t>
          </w:r>
        </w:p>
        <w:p w14:paraId="390E8078" w14:textId="75C8EC26" w:rsidR="00FA75ED" w:rsidRDefault="00F367CC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ED1F97">
            <w:rPr>
              <w:lang w:val="hr-HR"/>
            </w:rPr>
            <w:fldChar w:fldCharType="begin"/>
          </w:r>
          <w:r w:rsidR="00C32EA8" w:rsidRPr="00ED1F97">
            <w:rPr>
              <w:lang w:val="hr-HR"/>
            </w:rPr>
            <w:instrText xml:space="preserve"> TOC \o "1-3" \h \z \u </w:instrText>
          </w:r>
          <w:r w:rsidRPr="00ED1F97">
            <w:rPr>
              <w:lang w:val="hr-HR"/>
            </w:rPr>
            <w:fldChar w:fldCharType="separate"/>
          </w:r>
          <w:hyperlink w:anchor="_Toc64989479" w:history="1">
            <w:r w:rsidR="00FA75ED" w:rsidRPr="0073018C">
              <w:rPr>
                <w:rStyle w:val="Hyperlink"/>
                <w:rFonts w:cs="Arial"/>
                <w:noProof/>
                <w:lang w:val="hr-HR"/>
              </w:rPr>
              <w:t>U</w:t>
            </w:r>
            <w:r w:rsidR="00AA3339">
              <w:rPr>
                <w:rStyle w:val="Hyperlink"/>
                <w:rFonts w:cs="Arial"/>
                <w:noProof/>
                <w:lang w:val="hr-HR"/>
              </w:rPr>
              <w:t>VOD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_Toc64989479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3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C63483E" w14:textId="5AA9688A" w:rsidR="00FA75ED" w:rsidRDefault="006F17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0" w:history="1">
            <w:r w:rsidR="00FA75ED" w:rsidRPr="0073018C">
              <w:rPr>
                <w:rStyle w:val="Hyperlink"/>
                <w:noProof/>
                <w:lang w:val="hr-HR"/>
              </w:rPr>
              <w:t>1.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yperlink"/>
                <w:noProof/>
                <w:lang w:val="hr-HR"/>
              </w:rPr>
              <w:t>OPIS SUSTAVA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_Toc64989480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4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07D76BC3" w14:textId="1C3D6B2B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1" w:history="1">
            <w:r w:rsidR="00FA75ED" w:rsidRPr="0073018C">
              <w:rPr>
                <w:rStyle w:val="Hyperlink"/>
                <w:noProof/>
                <w:lang w:val="hr-HR"/>
              </w:rPr>
              <w:t>1.1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E00CE">
              <w:rPr>
                <w:rStyle w:val="Hyperlink"/>
                <w:noProof/>
                <w:lang w:val="hr-HR"/>
              </w:rPr>
              <w:t>C</w:t>
            </w:r>
            <w:r w:rsidR="00FA75ED" w:rsidRPr="0073018C">
              <w:rPr>
                <w:rStyle w:val="Hyperlink"/>
                <w:noProof/>
                <w:lang w:val="hr-HR"/>
              </w:rPr>
              <w:t>iljevi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_Toc64989481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4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E4DC76B" w14:textId="24098E73" w:rsidR="00FA75ED" w:rsidRDefault="006F17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2" w:history="1">
            <w:r w:rsidR="00FA75ED" w:rsidRPr="0073018C">
              <w:rPr>
                <w:rStyle w:val="Hyperlink"/>
                <w:noProof/>
                <w:lang w:val="hr-HR" w:eastAsia="hr-HR"/>
              </w:rPr>
              <w:t>2.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 w:eastAsia="hr-HR"/>
              </w:rPr>
              <w:t>WORKFLOW – PRIMJER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_Toc64989482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5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38E83AD3" w14:textId="01969D02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3" w:history="1">
            <w:r w:rsidR="00FA75ED" w:rsidRPr="0073018C">
              <w:rPr>
                <w:rStyle w:val="Hyperlink"/>
                <w:noProof/>
                <w:lang w:val="hr-HR"/>
              </w:rPr>
              <w:t>2.1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UML-Dijagram aktivnosti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_Toc64989483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6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0257A4F" w14:textId="74A1388B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4" w:history="1">
            <w:r w:rsidR="00FA75ED" w:rsidRPr="0073018C">
              <w:rPr>
                <w:rStyle w:val="Hyperlink"/>
                <w:noProof/>
                <w:lang w:val="hr-HR"/>
              </w:rPr>
              <w:t>2.2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Korisnici i njihove karakteristike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_Toc64989484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6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8D1F160" w14:textId="5CAC1767" w:rsidR="00FA75ED" w:rsidRDefault="006F17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5" w:history="1">
            <w:r w:rsidR="00FA75ED" w:rsidRPr="0073018C">
              <w:rPr>
                <w:rStyle w:val="Hyperlink"/>
                <w:noProof/>
                <w:lang w:val="hr-HR"/>
              </w:rPr>
              <w:t>3.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F</w:t>
            </w:r>
            <w:r w:rsidR="00FA75ED">
              <w:rPr>
                <w:rStyle w:val="Hyperlink"/>
                <w:noProof/>
                <w:lang w:val="hr-HR"/>
              </w:rPr>
              <w:t>UNKCIONALNOSTI</w:t>
            </w:r>
            <w:r w:rsidR="00FA75ED" w:rsidRPr="0073018C">
              <w:rPr>
                <w:rStyle w:val="Hyperlink"/>
                <w:noProof/>
                <w:lang w:val="hr-HR"/>
              </w:rPr>
              <w:t xml:space="preserve"> SUSTAVA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_Toc64989485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8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2925F76C" w14:textId="3559D14B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6" w:history="1">
            <w:r w:rsidR="00FA75ED" w:rsidRPr="0073018C">
              <w:rPr>
                <w:rStyle w:val="Hyperlink"/>
                <w:noProof/>
                <w:lang w:val="hr-HR"/>
              </w:rPr>
              <w:t>3.1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Razrada zahtjeva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_Toc64989486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8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3091B457" w14:textId="6E0CF80F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7" w:history="1">
            <w:r w:rsidR="00FA75ED" w:rsidRPr="0073018C">
              <w:rPr>
                <w:rStyle w:val="Hyperlink"/>
                <w:noProof/>
                <w:lang w:val="hr-HR"/>
              </w:rPr>
              <w:t>3.2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yperlink"/>
                <w:noProof/>
                <w:lang w:val="hr-HR"/>
              </w:rPr>
              <w:t>Dijagram korištenja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_Toc64989487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0C039BB" w14:textId="287DD46C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8" w:history="1">
            <w:r w:rsidR="00FA75ED" w:rsidRPr="0073018C">
              <w:rPr>
                <w:rStyle w:val="Hyperlink"/>
                <w:noProof/>
                <w:lang w:val="hr-HR"/>
              </w:rPr>
              <w:t>3.3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yperlink"/>
                <w:noProof/>
                <w:lang w:val="hr-HR"/>
              </w:rPr>
              <w:t>S</w:t>
            </w:r>
            <w:r w:rsidR="00FA75ED" w:rsidRPr="0073018C">
              <w:rPr>
                <w:rStyle w:val="Hyperlink"/>
                <w:noProof/>
                <w:lang w:val="hr-HR"/>
              </w:rPr>
              <w:t>udionici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_Toc64989488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973A9C1" w14:textId="4F55FC0D" w:rsidR="00FA75ED" w:rsidRDefault="006F17A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9" w:history="1">
            <w:r w:rsidR="00FA75ED" w:rsidRPr="0073018C">
              <w:rPr>
                <w:rStyle w:val="Hyperlink"/>
                <w:noProof/>
                <w:lang w:val="hr-HR"/>
              </w:rPr>
              <w:t>3.3.1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Ljudski sudionici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_Toc64989489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5441D63" w14:textId="504D5DBE" w:rsidR="00FA75ED" w:rsidRDefault="006F17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0" w:history="1">
            <w:r w:rsidR="00FA75ED" w:rsidRPr="0073018C">
              <w:rPr>
                <w:rStyle w:val="Hyperlink"/>
                <w:noProof/>
                <w:lang w:val="hr-HR"/>
              </w:rPr>
              <w:t>4.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F</w:t>
            </w:r>
            <w:r w:rsidR="00FA75ED">
              <w:rPr>
                <w:rStyle w:val="Hyperlink"/>
                <w:noProof/>
                <w:lang w:val="hr-HR"/>
              </w:rPr>
              <w:t>UNKCIONALNI ZAHTJEVI</w:t>
            </w:r>
            <w:r w:rsidR="00FA75ED" w:rsidRPr="0073018C">
              <w:rPr>
                <w:rStyle w:val="Hyperlink"/>
                <w:noProof/>
                <w:lang w:val="hr-HR"/>
              </w:rPr>
              <w:t xml:space="preserve"> </w:t>
            </w:r>
            <w:r w:rsidR="00FA75ED">
              <w:rPr>
                <w:rStyle w:val="Hyperlink"/>
                <w:noProof/>
                <w:lang w:val="hr-HR"/>
              </w:rPr>
              <w:t>ZA</w:t>
            </w:r>
            <w:r w:rsidR="00FA75ED" w:rsidRPr="0073018C">
              <w:rPr>
                <w:rStyle w:val="Hyperlink"/>
                <w:noProof/>
                <w:lang w:val="hr-HR"/>
              </w:rPr>
              <w:t xml:space="preserve">  KORISNIK</w:t>
            </w:r>
            <w:r w:rsidR="00FA75ED">
              <w:rPr>
                <w:rStyle w:val="Hyperlink"/>
                <w:noProof/>
                <w:lang w:val="hr-HR"/>
              </w:rPr>
              <w:t xml:space="preserve">E </w:t>
            </w:r>
            <w:r w:rsidR="00FA75ED" w:rsidRPr="0073018C">
              <w:rPr>
                <w:rStyle w:val="Hyperlink"/>
                <w:noProof/>
                <w:lang w:val="hr-HR"/>
              </w:rPr>
              <w:t>R</w:t>
            </w:r>
            <w:r w:rsidR="00FA75ED">
              <w:rPr>
                <w:rStyle w:val="Hyperlink"/>
                <w:noProof/>
                <w:lang w:val="hr-HR"/>
              </w:rPr>
              <w:t>ODITELJ</w:t>
            </w:r>
            <w:r w:rsidR="00FA75ED" w:rsidRPr="0073018C">
              <w:rPr>
                <w:rStyle w:val="Hyperlink"/>
                <w:noProof/>
                <w:lang w:val="hr-HR"/>
              </w:rPr>
              <w:t xml:space="preserve"> i </w:t>
            </w:r>
            <w:r w:rsidR="00FA75ED">
              <w:rPr>
                <w:rStyle w:val="Hyperlink"/>
                <w:noProof/>
                <w:lang w:val="hr-HR"/>
              </w:rPr>
              <w:t>DIJETE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_Toc64989490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10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51285BB8" w14:textId="5365C053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1" w:history="1">
            <w:r w:rsidR="00FA75ED" w:rsidRPr="0073018C">
              <w:rPr>
                <w:rStyle w:val="Hyperlink"/>
                <w:noProof/>
                <w:lang w:val="hr-HR"/>
              </w:rPr>
              <w:t>4.1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Registracija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_Toc64989491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10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14538C52" w14:textId="6D492FF2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2" w:history="1">
            <w:r w:rsidR="00E05F46">
              <w:rPr>
                <w:rStyle w:val="Hyperlink"/>
                <w:iCs/>
                <w:noProof/>
                <w:lang w:val="hr-HR"/>
              </w:rPr>
              <w:t>4.2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 xml:space="preserve">Prijava korisnika na sustav  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_Toc64989492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11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43ADD89" w14:textId="5A7F5997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3" w:history="1">
            <w:r w:rsidR="00FA75ED" w:rsidRPr="0073018C">
              <w:rPr>
                <w:rStyle w:val="Hyperlink"/>
                <w:noProof/>
                <w:lang w:val="hr-HR"/>
              </w:rPr>
              <w:t>4.3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Upravljanje članovima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_Toc64989493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13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151B001" w14:textId="4A67BA74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4" w:history="1">
            <w:r w:rsidR="00FA75ED" w:rsidRPr="0073018C">
              <w:rPr>
                <w:rStyle w:val="Hyperlink"/>
                <w:noProof/>
                <w:lang w:val="hr-HR"/>
              </w:rPr>
              <w:t>4.4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Upravljanje zadacima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_Toc64989494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14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5D9EB07" w14:textId="22BA5CF6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5" w:history="1">
            <w:r w:rsidR="00FA75ED" w:rsidRPr="0073018C">
              <w:rPr>
                <w:rStyle w:val="Hyperlink"/>
                <w:noProof/>
                <w:lang w:val="hr-HR"/>
              </w:rPr>
              <w:t>4.5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Upravljanje događajima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_Toc64989495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15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41A757C" w14:textId="31B7E083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6" w:history="1">
            <w:r w:rsidR="00FA75ED" w:rsidRPr="0073018C">
              <w:rPr>
                <w:rStyle w:val="Hyperlink"/>
                <w:noProof/>
                <w:lang w:val="hr-HR"/>
              </w:rPr>
              <w:t>4.6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Pregled i izvršavanje zadataka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_Toc64989496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18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619FF52" w14:textId="53D4456A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7" w:history="1">
            <w:r w:rsidR="00FA75ED" w:rsidRPr="0073018C">
              <w:rPr>
                <w:rStyle w:val="Hyperlink"/>
                <w:noProof/>
                <w:lang w:val="hr-HR"/>
              </w:rPr>
              <w:t>4.7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Upravljanje namirnicama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_Toc64989497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E64CE7E" w14:textId="03DE4D14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8" w:history="1">
            <w:r w:rsidR="00FA75ED" w:rsidRPr="0073018C">
              <w:rPr>
                <w:rStyle w:val="Hyperlink"/>
                <w:rFonts w:cs="Arial"/>
                <w:noProof/>
                <w:lang w:val="hr-HR"/>
              </w:rPr>
              <w:t>4.8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rFonts w:cs="Arial"/>
                <w:noProof/>
                <w:lang w:val="hr-HR"/>
              </w:rPr>
              <w:t>Klasifikacija funkcionalnih zahtjeva ili USE CASE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_Toc64989498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20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2C52B295" w14:textId="233C2FA9" w:rsidR="00FA75ED" w:rsidRDefault="006F17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9" w:history="1">
            <w:r w:rsidR="00FA75ED" w:rsidRPr="0073018C">
              <w:rPr>
                <w:rStyle w:val="Hyperlink"/>
                <w:noProof/>
                <w:lang w:val="hr-HR"/>
              </w:rPr>
              <w:t>5.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yperlink"/>
                <w:noProof/>
                <w:lang w:val="hr-HR"/>
              </w:rPr>
              <w:t>LOGICAL DATABASE REQUIREMENTS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_Toc64989499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21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B99CCE0" w14:textId="717E6650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500" w:history="1">
            <w:r w:rsidR="00FA75ED" w:rsidRPr="0073018C">
              <w:rPr>
                <w:rStyle w:val="Hyperlink"/>
                <w:noProof/>
                <w:lang w:val="hr-HR"/>
              </w:rPr>
              <w:t>5.1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ER model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_Toc64989500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21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5655A9E8" w14:textId="785C2BAB" w:rsidR="00FA75ED" w:rsidRDefault="006F17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501" w:history="1">
            <w:r w:rsidR="00FA75ED" w:rsidRPr="0073018C">
              <w:rPr>
                <w:rStyle w:val="Hyperlink"/>
                <w:noProof/>
                <w:lang w:val="hr-HR"/>
              </w:rPr>
              <w:t>5.2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yperlink"/>
                <w:noProof/>
                <w:lang w:val="hr-HR"/>
              </w:rPr>
              <w:t>Opis tablica u modelu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_Toc64989501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22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0E3548D" w14:textId="777C0F24" w:rsidR="00C32EA8" w:rsidRPr="00ED1F97" w:rsidRDefault="00F367CC">
          <w:pPr>
            <w:rPr>
              <w:lang w:val="hr-HR"/>
            </w:rPr>
          </w:pPr>
          <w:r w:rsidRPr="00ED1F97">
            <w:rPr>
              <w:lang w:val="hr-HR"/>
            </w:rPr>
            <w:fldChar w:fldCharType="end"/>
          </w:r>
        </w:p>
      </w:sdtContent>
    </w:sdt>
    <w:p w14:paraId="2CF38E2B" w14:textId="77777777" w:rsidR="00D74A67" w:rsidRPr="00ED1F97" w:rsidRDefault="007956FE" w:rsidP="00E564EF">
      <w:pPr>
        <w:pStyle w:val="Heading1"/>
        <w:numPr>
          <w:ilvl w:val="0"/>
          <w:numId w:val="0"/>
        </w:numPr>
        <w:rPr>
          <w:rFonts w:cs="Arial"/>
          <w:sz w:val="22"/>
          <w:szCs w:val="22"/>
          <w:lang w:val="hr-HR"/>
        </w:rPr>
      </w:pPr>
      <w:bookmarkStart w:id="0" w:name="_Toc4395995"/>
      <w:r w:rsidRPr="00ED1F97">
        <w:rPr>
          <w:rFonts w:cs="Arial"/>
          <w:sz w:val="22"/>
          <w:szCs w:val="22"/>
          <w:lang w:val="hr-HR"/>
        </w:rPr>
        <w:br w:type="page"/>
      </w:r>
      <w:bookmarkStart w:id="1" w:name="_Toc532472376"/>
      <w:bookmarkStart w:id="2" w:name="_Toc64989479"/>
      <w:r w:rsidR="00D74A67" w:rsidRPr="00ED1F97">
        <w:rPr>
          <w:rFonts w:cs="Arial"/>
          <w:sz w:val="22"/>
          <w:szCs w:val="22"/>
          <w:lang w:val="hr-HR"/>
        </w:rPr>
        <w:lastRenderedPageBreak/>
        <w:t>Uvod</w:t>
      </w:r>
      <w:bookmarkEnd w:id="1"/>
      <w:bookmarkEnd w:id="2"/>
    </w:p>
    <w:p w14:paraId="62B778B4" w14:textId="42B984CD" w:rsidR="00817AA8" w:rsidRPr="00ED1F97" w:rsidRDefault="00CA7184" w:rsidP="00B2736A">
      <w:pPr>
        <w:spacing w:line="360" w:lineRule="auto"/>
        <w:rPr>
          <w:rFonts w:ascii="Arial" w:hAnsi="Arial" w:cs="Arial"/>
          <w:lang w:val="hr-HR"/>
        </w:rPr>
      </w:pPr>
      <w:bookmarkStart w:id="3" w:name="_Toc317626440"/>
      <w:r>
        <w:rPr>
          <w:rFonts w:ascii="Arial" w:hAnsi="Arial" w:cs="Arial"/>
          <w:lang w:val="hr-HR"/>
        </w:rPr>
        <w:t xml:space="preserve">Sustav za upravljanje ugovorima omogućava operateru koji pruža komunikacijske usluge da održava odnose s građevinskim kompanijama putem ugovora, </w:t>
      </w:r>
      <w:r>
        <w:rPr>
          <w:rFonts w:ascii="Arial" w:hAnsi="Arial" w:cs="Arial"/>
          <w:szCs w:val="22"/>
          <w:lang w:val="hr-HR"/>
        </w:rPr>
        <w:t xml:space="preserve">u cilju realizacije korisničkih zahtjeva (uključenje, smetnje, sanacije mreže itd). </w:t>
      </w:r>
      <w:r>
        <w:rPr>
          <w:rFonts w:ascii="Arial" w:hAnsi="Arial" w:cs="Arial"/>
          <w:lang w:val="hr-HR"/>
        </w:rPr>
        <w:t xml:space="preserve"> </w:t>
      </w:r>
    </w:p>
    <w:p w14:paraId="339E74E5" w14:textId="7AC66714" w:rsidR="00016866" w:rsidRPr="00ED1F97" w:rsidRDefault="00B13BBE" w:rsidP="00B55655">
      <w:pPr>
        <w:pStyle w:val="Heading1"/>
        <w:rPr>
          <w:lang w:val="hr-HR"/>
        </w:rPr>
      </w:pPr>
      <w:r w:rsidRPr="00ED1F97">
        <w:rPr>
          <w:lang w:val="hr-HR"/>
        </w:rPr>
        <w:br w:type="page"/>
      </w:r>
      <w:bookmarkStart w:id="4" w:name="_Toc64989480"/>
      <w:bookmarkEnd w:id="3"/>
      <w:r w:rsidR="005E509D">
        <w:rPr>
          <w:lang w:val="hr-HR"/>
        </w:rPr>
        <w:lastRenderedPageBreak/>
        <w:t>opis sustava</w:t>
      </w:r>
      <w:bookmarkEnd w:id="4"/>
    </w:p>
    <w:p w14:paraId="60F7576C" w14:textId="60BC2480" w:rsidR="00107DDF" w:rsidRPr="00ED1F97" w:rsidRDefault="00274581" w:rsidP="007B0A17">
      <w:pPr>
        <w:pStyle w:val="template"/>
        <w:spacing w:line="360" w:lineRule="auto"/>
        <w:rPr>
          <w:rFonts w:cs="Arial"/>
          <w:i w:val="0"/>
          <w:szCs w:val="22"/>
          <w:shd w:val="clear" w:color="auto" w:fill="FFFFFF"/>
          <w:lang w:val="hr-HR"/>
        </w:rPr>
      </w:pPr>
      <w:bookmarkStart w:id="5" w:name="_Toc317626447"/>
      <w:r>
        <w:rPr>
          <w:rFonts w:cs="Arial"/>
          <w:i w:val="0"/>
          <w:szCs w:val="22"/>
          <w:shd w:val="clear" w:color="auto" w:fill="FFFFFF"/>
          <w:lang w:val="hr-HR"/>
        </w:rPr>
        <w:t>Aplikacija nudi razne značajke kao što je slanje korisničkog zahtjeva operateru, pregled istog, kreiranje najava, ugovora, narudžbenica te slanje istih građevinskim kompanijama. Građevinske kompanije imaju mogućnost bilježenja tijeka radova u dnevniku rada koji je integriran unutar sustava.</w:t>
      </w:r>
    </w:p>
    <w:p w14:paraId="6B20D5E8" w14:textId="2CD11F30" w:rsidR="00AC3394" w:rsidRPr="00ED1F97" w:rsidRDefault="00107DDF" w:rsidP="004873F0">
      <w:pPr>
        <w:pStyle w:val="Heading2"/>
        <w:rPr>
          <w:lang w:val="hr-HR"/>
        </w:rPr>
      </w:pPr>
      <w:bookmarkStart w:id="6" w:name="_Toc64989481"/>
      <w:r w:rsidRPr="00ED1F97">
        <w:rPr>
          <w:lang w:val="hr-HR"/>
        </w:rPr>
        <w:t>ciljevi</w:t>
      </w:r>
      <w:bookmarkEnd w:id="6"/>
    </w:p>
    <w:p w14:paraId="5666458E" w14:textId="1C4D1863" w:rsidR="00107DDF" w:rsidRPr="00ED1F97" w:rsidRDefault="00274581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  <w:r>
        <w:rPr>
          <w:rFonts w:ascii="Arial" w:hAnsi="Arial" w:cs="Arial"/>
          <w:szCs w:val="22"/>
          <w:lang w:val="hr-HR" w:eastAsia="hr-HR"/>
        </w:rPr>
        <w:t>Cilj sustava je operateru omogućiti jednostavnije upravljanje ugovorima</w:t>
      </w:r>
      <w:r w:rsidR="00A35C3E">
        <w:rPr>
          <w:rFonts w:ascii="Arial" w:hAnsi="Arial" w:cs="Arial"/>
          <w:szCs w:val="22"/>
          <w:lang w:val="hr-HR" w:eastAsia="hr-HR"/>
        </w:rPr>
        <w:t>, najavama, narudžbenicama i zahtjevima. O</w:t>
      </w:r>
      <w:r>
        <w:rPr>
          <w:rFonts w:ascii="Arial" w:hAnsi="Arial" w:cs="Arial"/>
          <w:szCs w:val="22"/>
          <w:lang w:val="hr-HR" w:eastAsia="hr-HR"/>
        </w:rPr>
        <w:t>l</w:t>
      </w:r>
      <w:r w:rsidR="00A35C3E">
        <w:rPr>
          <w:rFonts w:ascii="Arial" w:hAnsi="Arial" w:cs="Arial"/>
          <w:szCs w:val="22"/>
          <w:lang w:val="hr-HR" w:eastAsia="hr-HR"/>
        </w:rPr>
        <w:t>akšati klijentu slanje zahtjeva</w:t>
      </w:r>
      <w:r w:rsidR="00A35C3E">
        <w:rPr>
          <w:rFonts w:ascii="Arial" w:hAnsi="Arial" w:cs="Arial"/>
          <w:szCs w:val="22"/>
          <w:lang w:val="hr-HR"/>
        </w:rPr>
        <w:t>(uključenje, smetnje, sanacija mreže itd). Olakšati građevinskoj kompaniji praćenje zahtjeva.</w:t>
      </w:r>
    </w:p>
    <w:p w14:paraId="2C8744EF" w14:textId="05DE2EFD" w:rsidR="008F1721" w:rsidRDefault="008F1721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37BD55DC" w14:textId="7593AA5E" w:rsidR="00B55655" w:rsidRDefault="00B55655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3CFBC2FF" w14:textId="02E44F5B" w:rsidR="00B55655" w:rsidRDefault="00B55655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0BC5026B" w14:textId="4ADD9CAC" w:rsidR="00B55655" w:rsidRDefault="00B55655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32D04DE6" w14:textId="7C493B1B" w:rsidR="003120F8" w:rsidRDefault="003120F8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722F6DF2" w14:textId="77777777" w:rsidR="003120F8" w:rsidRDefault="003120F8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59BC2C3D" w14:textId="76D522B0" w:rsidR="00E8561B" w:rsidRDefault="00E8561B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69A0C201" w14:textId="77777777" w:rsidR="00C50A9F" w:rsidRDefault="00C50A9F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54AD4EDA" w14:textId="77777777" w:rsidR="00A35C3E" w:rsidRDefault="00A35C3E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17B6E693" w14:textId="77777777" w:rsidR="00A35C3E" w:rsidRDefault="00A35C3E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5EB86606" w14:textId="77777777" w:rsidR="00A35C3E" w:rsidRPr="00ED1F97" w:rsidRDefault="00A35C3E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5C6C5153" w14:textId="2C8DB061" w:rsidR="00AD3927" w:rsidRDefault="00DE7EBC" w:rsidP="00B55655">
      <w:pPr>
        <w:pStyle w:val="Heading1"/>
        <w:rPr>
          <w:noProof/>
          <w:lang w:val="hr-HR" w:eastAsia="hr-HR"/>
        </w:rPr>
      </w:pPr>
      <w:bookmarkStart w:id="7" w:name="_Toc4395996"/>
      <w:bookmarkStart w:id="8" w:name="_Toc334234475"/>
      <w:r w:rsidRPr="00ED1F97">
        <w:rPr>
          <w:noProof/>
          <w:lang w:val="hr-HR" w:eastAsia="hr-HR"/>
        </w:rPr>
        <w:lastRenderedPageBreak/>
        <w:t xml:space="preserve"> </w:t>
      </w:r>
      <w:bookmarkStart w:id="9" w:name="_Toc64989482"/>
      <w:r w:rsidRPr="00ED1F97">
        <w:rPr>
          <w:noProof/>
          <w:lang w:val="hr-HR" w:eastAsia="hr-HR"/>
        </w:rPr>
        <w:t xml:space="preserve">WORKFLOW </w:t>
      </w:r>
      <w:r w:rsidR="00AD3927" w:rsidRPr="00ED1F97">
        <w:rPr>
          <w:noProof/>
          <w:lang w:val="hr-HR" w:eastAsia="hr-HR"/>
        </w:rPr>
        <w:t>–</w:t>
      </w:r>
      <w:r w:rsidRPr="00ED1F97">
        <w:rPr>
          <w:noProof/>
          <w:lang w:val="hr-HR" w:eastAsia="hr-HR"/>
        </w:rPr>
        <w:t xml:space="preserve"> PRIMJER</w:t>
      </w:r>
      <w:bookmarkEnd w:id="7"/>
      <w:bookmarkEnd w:id="8"/>
      <w:bookmarkEnd w:id="9"/>
    </w:p>
    <w:p w14:paraId="5719CF28" w14:textId="77777777" w:rsidR="00B55655" w:rsidRPr="00B55655" w:rsidRDefault="00B55655" w:rsidP="00B55655">
      <w:pPr>
        <w:rPr>
          <w:lang w:val="hr-HR" w:eastAsia="hr-HR"/>
        </w:rPr>
      </w:pPr>
    </w:p>
    <w:p w14:paraId="4278C873" w14:textId="77777777" w:rsidR="00AD3927" w:rsidRPr="00ED1F97" w:rsidRDefault="00AD3927" w:rsidP="00442F18">
      <w:pPr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Slijedi primjer scenarija radi jasnijeg i boljeg predočavanja načina kako web aplikacija radi.</w:t>
      </w:r>
    </w:p>
    <w:p w14:paraId="2EAEC1D0" w14:textId="77777777" w:rsidR="00AD3927" w:rsidRPr="00ED1F97" w:rsidRDefault="00AD3927" w:rsidP="00442F18">
      <w:pPr>
        <w:rPr>
          <w:rFonts w:ascii="Arial" w:hAnsi="Arial" w:cs="Arial"/>
          <w:szCs w:val="22"/>
          <w:lang w:val="hr-HR"/>
        </w:rPr>
      </w:pPr>
    </w:p>
    <w:p w14:paraId="2C11CBB6" w14:textId="727BD5C8" w:rsidR="00A35C3E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1) </w:t>
      </w:r>
      <w:r w:rsidR="00A35C3E">
        <w:rPr>
          <w:rFonts w:ascii="Arial" w:hAnsi="Arial" w:cs="Arial"/>
          <w:szCs w:val="22"/>
          <w:lang w:val="hr-HR"/>
        </w:rPr>
        <w:t>Klijent šalje zahtjev za sanaciju mreže adminu.</w:t>
      </w:r>
    </w:p>
    <w:p w14:paraId="014E20D5" w14:textId="63CB7311" w:rsidR="00070800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2) Operater pregledaje zahtjev, te kreira narudžbenicu.</w:t>
      </w:r>
    </w:p>
    <w:p w14:paraId="57FEC4A9" w14:textId="4643B3B1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3) Operater šalje narudžbenicu jednoj od građevinskih kompanija(onoj koja zadovoljava kriterij po ugovoru).</w:t>
      </w:r>
    </w:p>
    <w:p w14:paraId="771A47DC" w14:textId="6FF8A54C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4) Građevinska kompanija pregledaje narudžbenicu te šalje odgovor operateru.</w:t>
      </w:r>
    </w:p>
    <w:p w14:paraId="6A76F096" w14:textId="7D573534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5) Ako je odgovor potvrdan operater kreira najavu, u suprotnom se narudžbenica šalje nekoj drugoj građevinskoj kompaniji.</w:t>
      </w:r>
    </w:p>
    <w:p w14:paraId="2B5F2D3D" w14:textId="441CD8F4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6) Nakon odobravanja, najava se šalje građevinskoj kompaniji.</w:t>
      </w:r>
    </w:p>
    <w:p w14:paraId="243FF168" w14:textId="77EE9A40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7) Građevinska kompanija zaprima najavu, te počinje sa radom.</w:t>
      </w:r>
    </w:p>
    <w:p w14:paraId="2AA430BD" w14:textId="7706711D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8) Građevinska kompanija evidentira rad u dnevniku rada.</w:t>
      </w:r>
    </w:p>
    <w:p w14:paraId="3CAB44C5" w14:textId="77777777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9) Po završetku rada građevinska kompanija šalje dokumentaciju o završenom radu operateru.</w:t>
      </w:r>
    </w:p>
    <w:p w14:paraId="6630BE6E" w14:textId="44D47550" w:rsidR="00A35C3E" w:rsidRPr="00ED1F97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10) Operater pregledaje dokumentaciju te je odobrava ako je sve odrađeno po dogovoru. </w:t>
      </w:r>
    </w:p>
    <w:p w14:paraId="5E557519" w14:textId="53D79408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1056D6BE" w14:textId="043A97A1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56D7C105" w14:textId="6D811F4A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0D9A475B" w14:textId="2E74453B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3D90B2B0" w14:textId="5B788CDE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3AC0F6F7" w14:textId="75A80E82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2090111A" w14:textId="021BA5B9" w:rsidR="00887311" w:rsidRDefault="00887311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79B15A3C" w14:textId="77777777" w:rsidR="00FA75ED" w:rsidRDefault="00FA75ED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25A544A6" w14:textId="77777777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50474BD3" w14:textId="77777777" w:rsidR="00A35C3E" w:rsidRDefault="00A35C3E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4FC77F77" w14:textId="77777777" w:rsidR="00510F30" w:rsidRPr="00ED1F97" w:rsidRDefault="00510F30" w:rsidP="00887311">
      <w:pPr>
        <w:pStyle w:val="Heading2"/>
        <w:rPr>
          <w:lang w:val="hr-HR"/>
        </w:rPr>
      </w:pPr>
      <w:bookmarkStart w:id="10" w:name="_Toc63544242"/>
      <w:bookmarkStart w:id="11" w:name="_Toc64989483"/>
      <w:r w:rsidRPr="00ED1F97">
        <w:rPr>
          <w:lang w:val="hr-HR"/>
        </w:rPr>
        <w:lastRenderedPageBreak/>
        <w:t>UML-Dijagram aktivnosti</w:t>
      </w:r>
      <w:bookmarkEnd w:id="10"/>
      <w:bookmarkEnd w:id="11"/>
      <w:r w:rsidRPr="00ED1F97">
        <w:rPr>
          <w:lang w:val="hr-HR"/>
        </w:rPr>
        <w:t xml:space="preserve"> </w:t>
      </w:r>
    </w:p>
    <w:p w14:paraId="3371CC14" w14:textId="77777777" w:rsidR="00510F30" w:rsidRPr="00ED1F97" w:rsidRDefault="00510F30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471360FD" w14:textId="32A889B5" w:rsidR="00D71332" w:rsidRDefault="006F17AF" w:rsidP="00D71332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6B7A978" wp14:editId="19E25B64">
            <wp:extent cx="5943600" cy="562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3BB" w14:textId="10E7E306" w:rsidR="00887311" w:rsidRPr="00573FB2" w:rsidRDefault="00D71332" w:rsidP="00D71332">
      <w:pPr>
        <w:pStyle w:val="Caption"/>
        <w:rPr>
          <w:noProof/>
          <w:sz w:val="18"/>
          <w:szCs w:val="18"/>
        </w:rPr>
      </w:pPr>
      <w:r w:rsidRPr="00573FB2">
        <w:rPr>
          <w:sz w:val="18"/>
          <w:szCs w:val="18"/>
        </w:rPr>
        <w:t>Slika 2.1 Dijagram</w:t>
      </w:r>
      <w:r w:rsidRPr="00573FB2">
        <w:rPr>
          <w:noProof/>
          <w:sz w:val="18"/>
          <w:szCs w:val="18"/>
        </w:rPr>
        <w:t xml:space="preserve"> aktivnosti</w:t>
      </w:r>
    </w:p>
    <w:p w14:paraId="12C2BD62" w14:textId="77777777" w:rsidR="00D71332" w:rsidRDefault="00D71332" w:rsidP="00D71332"/>
    <w:p w14:paraId="1BD8D2E3" w14:textId="77777777" w:rsidR="006F17AF" w:rsidRDefault="006F17AF" w:rsidP="00D71332"/>
    <w:p w14:paraId="681F13D9" w14:textId="77777777" w:rsidR="006F17AF" w:rsidRDefault="006F17AF" w:rsidP="00D71332"/>
    <w:p w14:paraId="0B494D51" w14:textId="77777777" w:rsidR="006F17AF" w:rsidRPr="00D71332" w:rsidRDefault="006F17AF" w:rsidP="00D71332"/>
    <w:p w14:paraId="388155BB" w14:textId="77777777" w:rsidR="002114B5" w:rsidRPr="00ED1F97" w:rsidRDefault="002114B5" w:rsidP="00887311">
      <w:pPr>
        <w:pStyle w:val="Heading2"/>
        <w:rPr>
          <w:lang w:val="hr-HR"/>
        </w:rPr>
      </w:pPr>
      <w:bookmarkStart w:id="12" w:name="_Toc314606132"/>
      <w:bookmarkStart w:id="13" w:name="_Toc532472384"/>
      <w:bookmarkStart w:id="14" w:name="_Toc64989484"/>
      <w:bookmarkStart w:id="15" w:name="_Toc314606131"/>
      <w:r w:rsidRPr="00ED1F97">
        <w:rPr>
          <w:lang w:val="hr-HR"/>
        </w:rPr>
        <w:lastRenderedPageBreak/>
        <w:t>Korisnici i njihove karakteristike</w:t>
      </w:r>
      <w:bookmarkEnd w:id="12"/>
      <w:bookmarkEnd w:id="13"/>
      <w:bookmarkEnd w:id="14"/>
    </w:p>
    <w:p w14:paraId="54C2BFDF" w14:textId="77777777" w:rsidR="002114B5" w:rsidRPr="00ED1F97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1701"/>
        <w:gridCol w:w="2552"/>
        <w:gridCol w:w="1671"/>
      </w:tblGrid>
      <w:tr w:rsidR="002023F9" w:rsidRPr="00ED1F97" w14:paraId="595DB9E0" w14:textId="77777777" w:rsidTr="002023F9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E47BF27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bookmarkStart w:id="16" w:name="_Toc340220948"/>
            <w:r w:rsidRPr="00ED1F97">
              <w:rPr>
                <w:rFonts w:ascii="Arial" w:hAnsi="Arial" w:cs="Arial"/>
                <w:b/>
                <w:szCs w:val="22"/>
                <w:lang w:val="hr-HR"/>
              </w:rPr>
              <w:t>User/Role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17D1FA6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Example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833ED09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Frequency of Use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B1941EA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Security/Access, Features Used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</w:tcPr>
          <w:p w14:paraId="4302B16F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Additional Notes</w:t>
            </w:r>
          </w:p>
        </w:tc>
      </w:tr>
      <w:tr w:rsidR="002023F9" w:rsidRPr="00ED1F97" w14:paraId="3EDBA66B" w14:textId="77777777" w:rsidTr="002023F9">
        <w:tc>
          <w:tcPr>
            <w:tcW w:w="1418" w:type="dxa"/>
          </w:tcPr>
          <w:p w14:paraId="36D1DE57" w14:textId="187AD7A6" w:rsidR="00906AE0" w:rsidRDefault="00B11BBA" w:rsidP="00B11BBA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Operater</w:t>
            </w:r>
          </w:p>
          <w:p w14:paraId="7FEF4018" w14:textId="77777777" w:rsidR="00B11BBA" w:rsidRDefault="00B11BBA" w:rsidP="00B11BBA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Dobavljač</w:t>
            </w:r>
          </w:p>
          <w:p w14:paraId="7EF91021" w14:textId="61DBD1C5" w:rsidR="00B11BBA" w:rsidRPr="003C70D0" w:rsidRDefault="00B11BBA" w:rsidP="00B11BBA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Klijent</w:t>
            </w:r>
          </w:p>
        </w:tc>
        <w:tc>
          <w:tcPr>
            <w:tcW w:w="2126" w:type="dxa"/>
          </w:tcPr>
          <w:p w14:paraId="33ECB095" w14:textId="29534A6B" w:rsidR="00906AE0" w:rsidRPr="003C70D0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Operater</w:t>
            </w:r>
            <w:r w:rsidR="00906AE0" w:rsidRPr="003C70D0">
              <w:rPr>
                <w:rFonts w:ascii="Arial" w:hAnsi="Arial" w:cs="Arial"/>
                <w:szCs w:val="22"/>
                <w:lang w:val="hr-HR"/>
              </w:rPr>
              <w:t>-</w:t>
            </w:r>
          </w:p>
          <w:p w14:paraId="708527B4" w14:textId="236955D6" w:rsidR="00B11BBA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Operater zaprima upit od klijenta na temelju kojeg kreira sve potrebne dokumente na osnovu kojih će građevinska kompanija izaći na teren.</w:t>
            </w:r>
          </w:p>
          <w:p w14:paraId="0302FE0B" w14:textId="6B0ECE64" w:rsidR="00906AE0" w:rsidRPr="003C70D0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Dobavljač</w:t>
            </w:r>
            <w:r w:rsidR="00906AE0" w:rsidRPr="003C70D0">
              <w:rPr>
                <w:rFonts w:ascii="Arial" w:hAnsi="Arial" w:cs="Arial"/>
                <w:szCs w:val="22"/>
                <w:lang w:val="hr-HR"/>
              </w:rPr>
              <w:t>-</w:t>
            </w:r>
          </w:p>
          <w:p w14:paraId="7B5842AA" w14:textId="77777777" w:rsidR="00906AE0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Zaprima dokumentaciju od strane operatera, te organizira rad na terenu. Po završetku rada šalje svu potrebnu dokumentaciju operateru na pregled.</w:t>
            </w:r>
          </w:p>
          <w:p w14:paraId="696D210C" w14:textId="77777777" w:rsidR="00B11BBA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</w:p>
          <w:p w14:paraId="17E215FB" w14:textId="77777777" w:rsidR="00B11BBA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Klijent- </w:t>
            </w:r>
          </w:p>
          <w:p w14:paraId="24D8AEE9" w14:textId="455504EF" w:rsidR="00B11BBA" w:rsidRPr="003C70D0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Zbog kvara na mreži, kreira zahtjev/upit kojeg šalje operateru.</w:t>
            </w:r>
          </w:p>
        </w:tc>
        <w:tc>
          <w:tcPr>
            <w:tcW w:w="1701" w:type="dxa"/>
          </w:tcPr>
          <w:p w14:paraId="27BADBFE" w14:textId="24A77F79" w:rsidR="00070800" w:rsidRPr="003C70D0" w:rsidRDefault="00B11BBA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Operater</w:t>
            </w:r>
            <w:r w:rsidR="002023F9" w:rsidRPr="003C70D0">
              <w:rPr>
                <w:rFonts w:ascii="Arial" w:hAnsi="Arial" w:cs="Arial"/>
                <w:szCs w:val="22"/>
                <w:lang w:val="hr-HR"/>
              </w:rPr>
              <w:t>-često</w:t>
            </w:r>
          </w:p>
          <w:p w14:paraId="4696645B" w14:textId="6CE8D39D" w:rsidR="002023F9" w:rsidRDefault="00B11BBA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Dobavljač</w:t>
            </w:r>
            <w:r w:rsidR="002023F9" w:rsidRPr="003C70D0">
              <w:rPr>
                <w:rFonts w:ascii="Arial" w:hAnsi="Arial" w:cs="Arial"/>
                <w:szCs w:val="22"/>
                <w:lang w:val="hr-HR"/>
              </w:rPr>
              <w:t>-često</w:t>
            </w:r>
          </w:p>
          <w:p w14:paraId="3B0B1450" w14:textId="1819A579" w:rsidR="00B11BBA" w:rsidRPr="003C70D0" w:rsidRDefault="00B11BBA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Klijent-rijetko</w:t>
            </w:r>
          </w:p>
          <w:p w14:paraId="1294E309" w14:textId="77777777" w:rsidR="002023F9" w:rsidRPr="003C70D0" w:rsidRDefault="002023F9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52" w:type="dxa"/>
          </w:tcPr>
          <w:p w14:paraId="74D679ED" w14:textId="538AF938" w:rsidR="002023F9" w:rsidRPr="003C70D0" w:rsidRDefault="00B11BBA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Operater</w:t>
            </w:r>
            <w:r w:rsidR="002023F9" w:rsidRPr="003C70D0">
              <w:rPr>
                <w:rFonts w:ascii="Arial" w:hAnsi="Arial" w:cs="Arial"/>
                <w:szCs w:val="22"/>
                <w:lang w:val="hr-HR"/>
              </w:rPr>
              <w:t xml:space="preserve">- </w:t>
            </w:r>
          </w:p>
          <w:p w14:paraId="09FED13E" w14:textId="3E1AB71E" w:rsidR="002023F9" w:rsidRPr="003C70D0" w:rsidRDefault="00B11BBA" w:rsidP="00F671D6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pravlja  (CRUD) ugovorima, dobavljačima, narudžbenicama</w:t>
            </w:r>
            <w:r>
              <w:rPr>
                <w:rFonts w:ascii="Arial" w:hAnsi="Arial" w:cs="Arial"/>
                <w:szCs w:val="22"/>
                <w:lang w:val="hr-HR"/>
              </w:rPr>
              <w:t>.</w:t>
            </w:r>
          </w:p>
          <w:p w14:paraId="1BCFEB30" w14:textId="18BC8B73" w:rsidR="002023F9" w:rsidRPr="00B11BBA" w:rsidRDefault="00B11BBA" w:rsidP="00F671D6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zda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je/kreira</w:t>
            </w:r>
            <w:r>
              <w:rPr>
                <w:rFonts w:ascii="Arial" w:hAnsi="Arial" w:cs="Arial"/>
              </w:rPr>
              <w:t>nje narudžbenica.</w:t>
            </w:r>
          </w:p>
          <w:p w14:paraId="5B2CB4F1" w14:textId="7C409945" w:rsidR="00B11BBA" w:rsidRPr="00B11BBA" w:rsidRDefault="00B11BBA" w:rsidP="00F671D6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</w:rPr>
              <w:t>Izdavanje najave</w:t>
            </w:r>
          </w:p>
          <w:p w14:paraId="5544E347" w14:textId="1E44D77B" w:rsidR="00B11BBA" w:rsidRPr="003C70D0" w:rsidRDefault="00B11BBA" w:rsidP="00F671D6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</w:rPr>
              <w:t>Odobravanje najave</w:t>
            </w:r>
          </w:p>
          <w:p w14:paraId="127E444A" w14:textId="77777777" w:rsidR="002023F9" w:rsidRPr="003C70D0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Dijete-</w:t>
            </w:r>
          </w:p>
          <w:p w14:paraId="110E9909" w14:textId="09D8FC6B" w:rsidR="002023F9" w:rsidRDefault="005C530B" w:rsidP="00F671D6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Zaprima najavu</w:t>
            </w:r>
          </w:p>
          <w:p w14:paraId="64583BFB" w14:textId="5B785E8C" w:rsidR="005C530B" w:rsidRDefault="005C530B" w:rsidP="00F671D6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Organizira rad na terenu</w:t>
            </w:r>
          </w:p>
          <w:p w14:paraId="33D00BC8" w14:textId="7A1DCFF6" w:rsidR="005C530B" w:rsidRDefault="005C530B" w:rsidP="00F671D6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Evidentira promjene u najavi</w:t>
            </w:r>
          </w:p>
          <w:p w14:paraId="64C01763" w14:textId="14D1C2E1" w:rsidR="005C530B" w:rsidRDefault="005C530B" w:rsidP="00F671D6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Šalje popratnu dokumentaciju</w:t>
            </w:r>
          </w:p>
          <w:p w14:paraId="4E2DFB64" w14:textId="3366BBD3" w:rsidR="005C530B" w:rsidRPr="005C530B" w:rsidRDefault="005C530B" w:rsidP="005C530B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Klijent-</w:t>
            </w:r>
          </w:p>
          <w:p w14:paraId="0E98CB54" w14:textId="5464B6EB" w:rsidR="005C530B" w:rsidRPr="003C70D0" w:rsidRDefault="005C530B" w:rsidP="005C530B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Kreira upit/zahtjev</w:t>
            </w:r>
          </w:p>
          <w:p w14:paraId="7811B30D" w14:textId="097C7715" w:rsidR="00A12E6F" w:rsidRPr="003C70D0" w:rsidRDefault="00A12E6F" w:rsidP="00A12E6F">
            <w:pPr>
              <w:pStyle w:val="ListParagraph"/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71" w:type="dxa"/>
          </w:tcPr>
          <w:p w14:paraId="5A0EF02F" w14:textId="77777777" w:rsidR="00070800" w:rsidRPr="00ED1F97" w:rsidRDefault="002023F9" w:rsidP="002023F9">
            <w:pPr>
              <w:tabs>
                <w:tab w:val="left" w:pos="0"/>
              </w:tabs>
              <w:jc w:val="center"/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  <w:r w:rsidRPr="00ED1F97">
              <w:rPr>
                <w:rFonts w:ascii="Arial" w:hAnsi="Arial" w:cs="Arial"/>
                <w:i/>
                <w:color w:val="0000FF"/>
                <w:szCs w:val="22"/>
                <w:lang w:val="hr-HR"/>
              </w:rPr>
              <w:t>-</w:t>
            </w:r>
          </w:p>
          <w:p w14:paraId="0A211BA9" w14:textId="77777777" w:rsidR="00070800" w:rsidRPr="00ED1F97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</w:p>
          <w:p w14:paraId="332EDB0B" w14:textId="77777777" w:rsidR="00070800" w:rsidRPr="00ED1F97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</w:p>
          <w:p w14:paraId="2795F4C3" w14:textId="77777777" w:rsidR="00070800" w:rsidRPr="00ED1F97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</w:p>
        </w:tc>
      </w:tr>
    </w:tbl>
    <w:p w14:paraId="0B8C3EF3" w14:textId="55121A5F" w:rsidR="00ED1F97" w:rsidRDefault="00ED1F97" w:rsidP="00ED1F97">
      <w:pPr>
        <w:rPr>
          <w:lang w:val="hr-HR"/>
        </w:rPr>
      </w:pPr>
      <w:bookmarkStart w:id="17" w:name="_Toc532472385"/>
      <w:bookmarkEnd w:id="16"/>
    </w:p>
    <w:p w14:paraId="542B5E62" w14:textId="1ED0B6DC" w:rsidR="00FA75ED" w:rsidRDefault="00FA75ED" w:rsidP="00ED1F97">
      <w:pPr>
        <w:rPr>
          <w:lang w:val="hr-HR"/>
        </w:rPr>
      </w:pPr>
    </w:p>
    <w:p w14:paraId="4803E6EB" w14:textId="0E1D4A7C" w:rsidR="00FA75ED" w:rsidRDefault="00FA75ED" w:rsidP="00ED1F97">
      <w:pPr>
        <w:rPr>
          <w:lang w:val="hr-HR"/>
        </w:rPr>
      </w:pPr>
    </w:p>
    <w:p w14:paraId="118B8EA8" w14:textId="5B505C30" w:rsidR="00FA75ED" w:rsidRDefault="00FA75ED" w:rsidP="00ED1F97">
      <w:pPr>
        <w:rPr>
          <w:lang w:val="hr-HR"/>
        </w:rPr>
      </w:pPr>
    </w:p>
    <w:p w14:paraId="36CA3129" w14:textId="77777777" w:rsidR="005C530B" w:rsidRDefault="005C530B" w:rsidP="00ED1F97">
      <w:pPr>
        <w:rPr>
          <w:lang w:val="hr-HR"/>
        </w:rPr>
      </w:pPr>
    </w:p>
    <w:p w14:paraId="160FC496" w14:textId="77777777" w:rsidR="00FA75ED" w:rsidRPr="00ED1F97" w:rsidRDefault="00FA75ED" w:rsidP="00ED1F97">
      <w:pPr>
        <w:rPr>
          <w:lang w:val="hr-HR"/>
        </w:rPr>
      </w:pPr>
    </w:p>
    <w:p w14:paraId="1E57AF38" w14:textId="77777777" w:rsidR="0083480B" w:rsidRPr="00ED1F97" w:rsidRDefault="0083480B" w:rsidP="00887311">
      <w:pPr>
        <w:pStyle w:val="Heading1"/>
        <w:rPr>
          <w:lang w:val="hr-HR"/>
        </w:rPr>
      </w:pPr>
      <w:bookmarkStart w:id="18" w:name="_Toc64989485"/>
      <w:r w:rsidRPr="00ED1F97">
        <w:rPr>
          <w:lang w:val="hr-HR"/>
        </w:rPr>
        <w:t xml:space="preserve">Funkcionalnosti </w:t>
      </w:r>
      <w:bookmarkEnd w:id="15"/>
      <w:r w:rsidR="00070800" w:rsidRPr="00ED1F97">
        <w:rPr>
          <w:lang w:val="hr-HR"/>
        </w:rPr>
        <w:t>SUSTAVA</w:t>
      </w:r>
      <w:bookmarkEnd w:id="17"/>
      <w:bookmarkEnd w:id="18"/>
    </w:p>
    <w:p w14:paraId="24E9C100" w14:textId="77777777" w:rsidR="002023F9" w:rsidRPr="00ED1F97" w:rsidRDefault="002023F9" w:rsidP="002023F9">
      <w:pPr>
        <w:rPr>
          <w:lang w:val="hr-HR"/>
        </w:rPr>
      </w:pPr>
    </w:p>
    <w:p w14:paraId="369DE5AE" w14:textId="24447CEE" w:rsidR="002023F9" w:rsidRPr="00ED1F97" w:rsidRDefault="005C530B" w:rsidP="00F671D6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bookmarkStart w:id="19" w:name="_Toc314606133"/>
      <w:bookmarkStart w:id="20" w:name="_Toc532472386"/>
      <w:r>
        <w:rPr>
          <w:rStyle w:val="normaltextrun"/>
          <w:rFonts w:ascii="Arial" w:hAnsi="Arial" w:cs="Arial"/>
          <w:sz w:val="22"/>
          <w:szCs w:val="22"/>
        </w:rPr>
        <w:t>Prijava</w:t>
      </w:r>
      <w:r w:rsidR="002023F9" w:rsidRPr="00ED1F97">
        <w:rPr>
          <w:rStyle w:val="normaltextrun"/>
          <w:rFonts w:ascii="Arial" w:hAnsi="Arial" w:cs="Arial"/>
          <w:sz w:val="22"/>
          <w:szCs w:val="22"/>
        </w:rPr>
        <w:t xml:space="preserve"> korisnika različitog tipa</w:t>
      </w:r>
      <w:r w:rsidR="002023F9" w:rsidRPr="00ED1F97">
        <w:rPr>
          <w:rStyle w:val="eop"/>
          <w:rFonts w:ascii="Arial" w:hAnsi="Arial" w:cs="Arial"/>
          <w:sz w:val="22"/>
          <w:szCs w:val="22"/>
        </w:rPr>
        <w:t> </w:t>
      </w:r>
    </w:p>
    <w:p w14:paraId="7A3E7115" w14:textId="15BCA174" w:rsidR="005C530B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5C530B">
        <w:rPr>
          <w:rStyle w:val="normaltextrun"/>
          <w:rFonts w:ascii="Arial" w:hAnsi="Arial" w:cs="Arial"/>
          <w:sz w:val="22"/>
          <w:szCs w:val="22"/>
        </w:rPr>
        <w:t>K</w:t>
      </w:r>
      <w:r w:rsidR="005C530B">
        <w:rPr>
          <w:rStyle w:val="normaltextrun"/>
          <w:rFonts w:ascii="Arial" w:hAnsi="Arial" w:cs="Arial"/>
          <w:sz w:val="22"/>
          <w:szCs w:val="22"/>
        </w:rPr>
        <w:t>reiranje/Slanje zahtjeva za popravak mreže – podaci koji se mogu unijeti su lokacija, broj telefona, opis te vrsta popravka koja je potrebna.</w:t>
      </w:r>
    </w:p>
    <w:p w14:paraId="435C0248" w14:textId="5F76CBB3" w:rsidR="005C530B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Provjeta svih detalja zahtjeva za popravak </w:t>
      </w:r>
    </w:p>
    <w:p w14:paraId="22A64376" w14:textId="43C7E4C3" w:rsidR="00B379EC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Kreiranje/slanje narudžbenice</w:t>
      </w:r>
    </w:p>
    <w:p w14:paraId="669FE747" w14:textId="08426359" w:rsidR="00B379EC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Kreiranje/slanje najave</w:t>
      </w:r>
    </w:p>
    <w:p w14:paraId="70765FB4" w14:textId="472FAA2B" w:rsidR="00B379EC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Pregled obavjesti</w:t>
      </w:r>
    </w:p>
    <w:p w14:paraId="2AC0F2CF" w14:textId="2FF1DECD" w:rsidR="00B379EC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Kreiranje/pregled/slanje ugovora</w:t>
      </w:r>
    </w:p>
    <w:p w14:paraId="47A56A75" w14:textId="20C44264" w:rsidR="00B379EC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Pregled isteklih ugovora</w:t>
      </w:r>
    </w:p>
    <w:p w14:paraId="45A3320F" w14:textId="14FE999D" w:rsidR="00B379EC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Uređivanje podataka o klijentu i građevinskoj kompaniji</w:t>
      </w:r>
    </w:p>
    <w:p w14:paraId="70840D49" w14:textId="7E22B89D" w:rsidR="00B379EC" w:rsidRDefault="00B379EC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Bilježenje tijek rada u dnevniku rada</w:t>
      </w:r>
    </w:p>
    <w:p w14:paraId="4F2FCB7F" w14:textId="319869FA" w:rsidR="00887311" w:rsidRDefault="00B379EC" w:rsidP="00B379EC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Slanje popratne dokumentacije pri završetku sanacije mreže</w:t>
      </w:r>
      <w:bookmarkStart w:id="21" w:name="_Toc532472388"/>
      <w:bookmarkEnd w:id="5"/>
      <w:bookmarkEnd w:id="19"/>
      <w:bookmarkEnd w:id="20"/>
    </w:p>
    <w:p w14:paraId="13DD7B99" w14:textId="58F1B68E" w:rsidR="00B379EC" w:rsidRPr="00B379EC" w:rsidRDefault="00B379EC" w:rsidP="00B379EC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Kreiranje ostalih korisnika(admin)</w:t>
      </w:r>
    </w:p>
    <w:p w14:paraId="1E4DD9F0" w14:textId="77777777" w:rsidR="00016866" w:rsidRPr="00ED1F97" w:rsidRDefault="0043407A" w:rsidP="00887311">
      <w:pPr>
        <w:pStyle w:val="Heading2"/>
        <w:rPr>
          <w:lang w:val="hr-HR"/>
        </w:rPr>
      </w:pPr>
      <w:bookmarkStart w:id="22" w:name="_Toc64989486"/>
      <w:r w:rsidRPr="00ED1F97">
        <w:rPr>
          <w:lang w:val="hr-HR"/>
        </w:rPr>
        <w:t>Razrada zahtjeva</w:t>
      </w:r>
      <w:bookmarkEnd w:id="21"/>
      <w:bookmarkEnd w:id="22"/>
    </w:p>
    <w:p w14:paraId="6474FF9D" w14:textId="77777777" w:rsidR="007B0A17" w:rsidRPr="00ED1F97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777F07C4" w14:textId="4FB5FDFC" w:rsidR="00BB014E" w:rsidRPr="00ED1F97" w:rsidRDefault="00BB014E" w:rsidP="00F671D6">
      <w:pPr>
        <w:pStyle w:val="ListParagraph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Aplikacija prilikom otvaranja ko</w:t>
      </w:r>
      <w:r w:rsidR="00B379EC">
        <w:rPr>
          <w:rFonts w:ascii="Arial" w:hAnsi="Arial" w:cs="Arial"/>
          <w:szCs w:val="22"/>
          <w:lang w:val="hr-HR"/>
        </w:rPr>
        <w:t>risniku daje mogućnosti prijave.</w:t>
      </w:r>
    </w:p>
    <w:p w14:paraId="5F59F352" w14:textId="77777777" w:rsidR="007B0A17" w:rsidRPr="00ED1F97" w:rsidRDefault="007B0A17" w:rsidP="00F671D6">
      <w:pPr>
        <w:pStyle w:val="ListParagraph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A</w:t>
      </w:r>
      <w:r w:rsidR="006656CB">
        <w:rPr>
          <w:rFonts w:ascii="Arial" w:hAnsi="Arial" w:cs="Arial"/>
          <w:szCs w:val="22"/>
          <w:lang w:val="hr-HR"/>
        </w:rPr>
        <w:t>plikacija mora imati glavni izbornik s</w:t>
      </w:r>
      <w:r w:rsidRPr="00ED1F97">
        <w:rPr>
          <w:rFonts w:ascii="Arial" w:hAnsi="Arial" w:cs="Arial"/>
          <w:szCs w:val="22"/>
          <w:lang w:val="hr-HR"/>
        </w:rPr>
        <w:t xml:space="preserve"> </w:t>
      </w:r>
      <w:r w:rsidR="00BB014E" w:rsidRPr="00ED1F97">
        <w:rPr>
          <w:rFonts w:ascii="Arial" w:hAnsi="Arial" w:cs="Arial"/>
          <w:szCs w:val="22"/>
          <w:lang w:val="hr-HR"/>
        </w:rPr>
        <w:t>iz kojeg prijavljeni korisnik može pregledati mogućnosti aplikacije</w:t>
      </w:r>
    </w:p>
    <w:p w14:paraId="18D87A37" w14:textId="3B19EBFF" w:rsidR="00BB014E" w:rsidRPr="00ED1F97" w:rsidRDefault="007B0A17" w:rsidP="00F671D6">
      <w:pPr>
        <w:pStyle w:val="ListParagraph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Sustav mora </w:t>
      </w:r>
      <w:r w:rsidR="00BB014E" w:rsidRPr="00ED1F97">
        <w:rPr>
          <w:rFonts w:ascii="Arial" w:hAnsi="Arial" w:cs="Arial"/>
          <w:szCs w:val="22"/>
          <w:lang w:val="hr-HR"/>
        </w:rPr>
        <w:t xml:space="preserve">omogućiti prijavljenom </w:t>
      </w:r>
      <w:r w:rsidR="00B379EC">
        <w:rPr>
          <w:rFonts w:ascii="Arial" w:hAnsi="Arial" w:cs="Arial"/>
          <w:szCs w:val="22"/>
          <w:lang w:val="hr-HR"/>
        </w:rPr>
        <w:t>klijentu slanje zahtjeva za sanaciju mreže.</w:t>
      </w:r>
    </w:p>
    <w:p w14:paraId="43D55943" w14:textId="03BCF85A" w:rsidR="00BB014E" w:rsidRPr="00ED1F97" w:rsidRDefault="00BB014E" w:rsidP="00F671D6">
      <w:pPr>
        <w:pStyle w:val="ListParagraph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Sustav mora omogućiti prijavljenom </w:t>
      </w:r>
      <w:r w:rsidR="00B379EC">
        <w:rPr>
          <w:rFonts w:ascii="Arial" w:hAnsi="Arial" w:cs="Arial"/>
          <w:szCs w:val="22"/>
          <w:lang w:val="hr-HR"/>
        </w:rPr>
        <w:t>adminu da kreira najavu i narudžbenicu.</w:t>
      </w:r>
    </w:p>
    <w:p w14:paraId="6ACE2B8A" w14:textId="6E63A6F1" w:rsidR="00BB014E" w:rsidRPr="00ED1F97" w:rsidRDefault="00BB014E" w:rsidP="00F671D6">
      <w:pPr>
        <w:pStyle w:val="ListParagraph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Sus</w:t>
      </w:r>
      <w:r w:rsidR="00B379EC">
        <w:rPr>
          <w:rFonts w:ascii="Arial" w:hAnsi="Arial" w:cs="Arial"/>
          <w:szCs w:val="22"/>
          <w:lang w:val="hr-HR"/>
        </w:rPr>
        <w:t>tav mora omogućiti prijavljenom korisniku ispred dobavljača da zaprimi najavu, vodi evidenciju o radu, te pošalje povratnu informaciju adminu.</w:t>
      </w:r>
    </w:p>
    <w:p w14:paraId="1C3D3E1E" w14:textId="2007A2EE" w:rsidR="00C50A9F" w:rsidRDefault="00C50A9F" w:rsidP="00B379EC">
      <w:pPr>
        <w:pStyle w:val="ListParagraph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60025262" w14:textId="77777777" w:rsidR="00B379EC" w:rsidRDefault="00B379EC" w:rsidP="00B379EC">
      <w:pPr>
        <w:pStyle w:val="ListParagraph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541F7635" w14:textId="77777777" w:rsidR="00B379EC" w:rsidRPr="00B379EC" w:rsidRDefault="00B379EC" w:rsidP="00B379EC">
      <w:pPr>
        <w:pStyle w:val="ListParagraph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346FF0B5" w14:textId="26A25AA7" w:rsidR="007B0A17" w:rsidRDefault="007B0A17" w:rsidP="00887311">
      <w:pPr>
        <w:pStyle w:val="Heading2"/>
        <w:rPr>
          <w:lang w:val="hr-HR"/>
        </w:rPr>
      </w:pPr>
      <w:bookmarkStart w:id="23" w:name="_Toc532472389"/>
      <w:bookmarkStart w:id="24" w:name="_Toc64989487"/>
      <w:r w:rsidRPr="00ED1F97">
        <w:rPr>
          <w:lang w:val="hr-HR"/>
        </w:rPr>
        <w:lastRenderedPageBreak/>
        <w:t xml:space="preserve">DIJAGRAM </w:t>
      </w:r>
      <w:r w:rsidRPr="00887311">
        <w:t>KORIŠTENJA</w:t>
      </w:r>
      <w:bookmarkEnd w:id="23"/>
      <w:bookmarkEnd w:id="24"/>
      <w:r w:rsidRPr="00ED1F97">
        <w:rPr>
          <w:lang w:val="hr-HR"/>
        </w:rPr>
        <w:t xml:space="preserve"> </w:t>
      </w:r>
    </w:p>
    <w:p w14:paraId="597A6F5F" w14:textId="77777777" w:rsidR="00FA75ED" w:rsidRPr="00ED1F97" w:rsidRDefault="00FA75ED" w:rsidP="007B0A17">
      <w:pPr>
        <w:rPr>
          <w:rFonts w:ascii="Arial" w:hAnsi="Arial" w:cs="Arial"/>
          <w:noProof/>
          <w:szCs w:val="22"/>
          <w:lang w:val="hr-HR" w:eastAsia="hr-HR"/>
        </w:rPr>
      </w:pPr>
    </w:p>
    <w:p w14:paraId="58C73393" w14:textId="006E82E5" w:rsidR="00D71332" w:rsidRDefault="00B379EC" w:rsidP="00D71332">
      <w:pPr>
        <w:keepNext/>
      </w:pPr>
      <w:r>
        <w:rPr>
          <w:noProof/>
          <w:lang w:val="en-US"/>
        </w:rPr>
        <w:drawing>
          <wp:inline distT="0" distB="0" distL="0" distR="0" wp14:anchorId="2AA0402B" wp14:editId="4AE48D2E">
            <wp:extent cx="5943600" cy="4811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DC59" w14:textId="75A1D549" w:rsidR="00D71332" w:rsidRPr="00372A9D" w:rsidRDefault="00D71332" w:rsidP="00372A9D">
      <w:pPr>
        <w:pStyle w:val="Caption"/>
        <w:rPr>
          <w:rFonts w:ascii="Arial" w:hAnsi="Arial" w:cs="Arial"/>
          <w:sz w:val="18"/>
          <w:szCs w:val="18"/>
          <w:lang w:val="hr-HR"/>
        </w:rPr>
      </w:pPr>
      <w:r w:rsidRPr="00573FB2">
        <w:rPr>
          <w:sz w:val="18"/>
          <w:szCs w:val="18"/>
        </w:rPr>
        <w:t>Slika 3.</w:t>
      </w:r>
      <w:r w:rsidR="000B2CD0" w:rsidRPr="00573FB2">
        <w:rPr>
          <w:sz w:val="18"/>
          <w:szCs w:val="18"/>
        </w:rPr>
        <w:t>1</w:t>
      </w:r>
      <w:r w:rsidRPr="00573FB2">
        <w:rPr>
          <w:sz w:val="18"/>
          <w:szCs w:val="18"/>
        </w:rPr>
        <w:t xml:space="preserve"> Dijagram korištenja</w:t>
      </w:r>
    </w:p>
    <w:p w14:paraId="4F4C17A8" w14:textId="77777777" w:rsidR="007B0A17" w:rsidRPr="00ED1F97" w:rsidRDefault="007B0A17" w:rsidP="00FA75ED">
      <w:pPr>
        <w:pStyle w:val="Heading2"/>
        <w:rPr>
          <w:lang w:val="hr-HR"/>
        </w:rPr>
      </w:pPr>
      <w:bookmarkStart w:id="25" w:name="_Toc532472390"/>
      <w:bookmarkStart w:id="26" w:name="_Toc64989488"/>
      <w:r w:rsidRPr="00ED1F97">
        <w:rPr>
          <w:lang w:val="hr-HR"/>
        </w:rPr>
        <w:t>sudionici</w:t>
      </w:r>
      <w:bookmarkEnd w:id="25"/>
      <w:bookmarkEnd w:id="26"/>
    </w:p>
    <w:p w14:paraId="353461B9" w14:textId="77777777" w:rsidR="007B0A17" w:rsidRPr="00ED1F97" w:rsidRDefault="007B0A17" w:rsidP="00FA75ED">
      <w:pPr>
        <w:pStyle w:val="Heading3"/>
        <w:rPr>
          <w:lang w:val="hr-HR"/>
        </w:rPr>
      </w:pPr>
      <w:bookmarkStart w:id="27" w:name="_Toc532472391"/>
      <w:bookmarkStart w:id="28" w:name="_Toc64989489"/>
      <w:r w:rsidRPr="00ED1F97">
        <w:rPr>
          <w:lang w:val="hr-HR"/>
        </w:rPr>
        <w:t>Ljudski sudionici</w:t>
      </w:r>
      <w:bookmarkEnd w:id="27"/>
      <w:bookmarkEnd w:id="28"/>
    </w:p>
    <w:p w14:paraId="3595B9F1" w14:textId="33F16547" w:rsidR="00AF6F77" w:rsidRPr="00ED1F97" w:rsidRDefault="00B379EC" w:rsidP="00F671D6">
      <w:pPr>
        <w:pStyle w:val="ListParagraph"/>
        <w:numPr>
          <w:ilvl w:val="0"/>
          <w:numId w:val="28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Operater</w:t>
      </w:r>
    </w:p>
    <w:p w14:paraId="4C0B342F" w14:textId="779FE485" w:rsidR="00AF6F77" w:rsidRDefault="00B379EC" w:rsidP="00F671D6">
      <w:pPr>
        <w:pStyle w:val="ListParagraph"/>
        <w:numPr>
          <w:ilvl w:val="0"/>
          <w:numId w:val="28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Klijent</w:t>
      </w:r>
    </w:p>
    <w:p w14:paraId="34C7FF74" w14:textId="6E998ADB" w:rsidR="00B379EC" w:rsidRDefault="00B379EC" w:rsidP="00F671D6">
      <w:pPr>
        <w:pStyle w:val="ListParagraph"/>
        <w:numPr>
          <w:ilvl w:val="0"/>
          <w:numId w:val="28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Dobavljač</w:t>
      </w:r>
    </w:p>
    <w:p w14:paraId="52706768" w14:textId="77777777" w:rsidR="00FA75ED" w:rsidRPr="00ED1F97" w:rsidRDefault="00FA75ED" w:rsidP="00FA75ED">
      <w:pPr>
        <w:pStyle w:val="ListParagraph"/>
        <w:rPr>
          <w:rFonts w:ascii="Arial" w:hAnsi="Arial" w:cs="Arial"/>
          <w:lang w:val="hr-HR"/>
        </w:rPr>
      </w:pPr>
    </w:p>
    <w:p w14:paraId="64DDBC8C" w14:textId="77777777" w:rsidR="009453EB" w:rsidRPr="00ED1F97" w:rsidRDefault="009453EB" w:rsidP="00234239">
      <w:pPr>
        <w:rPr>
          <w:rFonts w:ascii="Arial" w:hAnsi="Arial" w:cs="Arial"/>
          <w:szCs w:val="22"/>
          <w:lang w:val="hr-HR"/>
        </w:rPr>
      </w:pPr>
    </w:p>
    <w:p w14:paraId="6D5DAE13" w14:textId="39A0B6C0" w:rsidR="00234239" w:rsidRPr="00B379EC" w:rsidRDefault="00234239" w:rsidP="00234239">
      <w:pPr>
        <w:pStyle w:val="Heading1"/>
        <w:rPr>
          <w:lang w:val="hr-HR"/>
        </w:rPr>
      </w:pPr>
      <w:bookmarkStart w:id="29" w:name="_Toc532472395"/>
      <w:bookmarkStart w:id="30" w:name="_Toc64989490"/>
      <w:r w:rsidRPr="00ED1F97">
        <w:rPr>
          <w:lang w:val="hr-HR"/>
        </w:rPr>
        <w:lastRenderedPageBreak/>
        <w:t xml:space="preserve">Funkcionalni </w:t>
      </w:r>
      <w:r w:rsidRPr="00FA75ED">
        <w:t>zahtjevi</w:t>
      </w:r>
      <w:r w:rsidRPr="00ED1F97">
        <w:rPr>
          <w:lang w:val="hr-HR"/>
        </w:rPr>
        <w:t xml:space="preserve"> za  KORISNIK</w:t>
      </w:r>
      <w:bookmarkEnd w:id="29"/>
      <w:r w:rsidR="00AF6F77" w:rsidRPr="00ED1F97">
        <w:rPr>
          <w:lang w:val="hr-HR"/>
        </w:rPr>
        <w:t>e Roditelj i dijete</w:t>
      </w:r>
      <w:bookmarkEnd w:id="30"/>
    </w:p>
    <w:p w14:paraId="3DEBEDB0" w14:textId="3CB97057" w:rsidR="00234239" w:rsidRPr="00ED1F97" w:rsidRDefault="00A10DB1" w:rsidP="00887311">
      <w:pPr>
        <w:pStyle w:val="Heading2"/>
        <w:rPr>
          <w:lang w:val="hr-HR"/>
        </w:rPr>
      </w:pPr>
      <w:r>
        <w:rPr>
          <w:lang w:val="hr-HR"/>
        </w:rPr>
        <w:t>Prijava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5E2A4E95" w14:textId="77777777" w:rsidTr="009453EB">
        <w:tc>
          <w:tcPr>
            <w:tcW w:w="1728" w:type="dxa"/>
          </w:tcPr>
          <w:p w14:paraId="1F0A4A3D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68CEBCB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1</w:t>
            </w:r>
          </w:p>
        </w:tc>
      </w:tr>
      <w:tr w:rsidR="009453EB" w:rsidRPr="00ED1F97" w14:paraId="3B6CEFE7" w14:textId="77777777" w:rsidTr="009453EB">
        <w:tc>
          <w:tcPr>
            <w:tcW w:w="1728" w:type="dxa"/>
          </w:tcPr>
          <w:p w14:paraId="18159A60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0FD00C1A" w14:textId="42FE6D50" w:rsidR="009453EB" w:rsidRPr="00ED1F97" w:rsidRDefault="00A10DB1" w:rsidP="009453EB">
            <w:pPr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</w:tr>
      <w:tr w:rsidR="009453EB" w:rsidRPr="00ED1F97" w14:paraId="56BF60A1" w14:textId="77777777" w:rsidTr="009453EB">
        <w:tc>
          <w:tcPr>
            <w:tcW w:w="1728" w:type="dxa"/>
          </w:tcPr>
          <w:p w14:paraId="5D3C3C12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AD95F7E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03166A0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723AD9B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1971840" w14:textId="77777777" w:rsidTr="009453EB">
        <w:tc>
          <w:tcPr>
            <w:tcW w:w="1728" w:type="dxa"/>
          </w:tcPr>
          <w:p w14:paraId="06EAD2D7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9A7271E" w14:textId="11724BF5" w:rsidR="009453EB" w:rsidRPr="00ED1F97" w:rsidRDefault="00A10DB1" w:rsidP="009453EB">
            <w:pPr>
              <w:rPr>
                <w:lang w:val="hr-HR"/>
              </w:rPr>
            </w:pPr>
            <w:r>
              <w:rPr>
                <w:lang w:val="hr-HR"/>
              </w:rPr>
              <w:t>07.09.2022.</w:t>
            </w:r>
          </w:p>
        </w:tc>
        <w:tc>
          <w:tcPr>
            <w:tcW w:w="2409" w:type="dxa"/>
          </w:tcPr>
          <w:p w14:paraId="1C949FC3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0CC1CB0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C8A0C05" w14:textId="77777777" w:rsidR="00234239" w:rsidRPr="00ED1F97" w:rsidRDefault="00234239" w:rsidP="00234239">
      <w:pPr>
        <w:rPr>
          <w:rFonts w:ascii="Arial" w:hAnsi="Arial" w:cs="Arial"/>
          <w:szCs w:val="22"/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48FEAEA3" w14:textId="77777777" w:rsidTr="009453EB">
        <w:tc>
          <w:tcPr>
            <w:tcW w:w="2628" w:type="dxa"/>
          </w:tcPr>
          <w:p w14:paraId="76FBDB3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371558DC" w14:textId="004EEBC2" w:rsidR="009453EB" w:rsidRPr="00ED1F97" w:rsidRDefault="00A10DB1" w:rsidP="009453EB">
            <w:pPr>
              <w:rPr>
                <w:lang w:val="hr-HR"/>
              </w:rPr>
            </w:pPr>
            <w:r>
              <w:rPr>
                <w:lang w:val="hr-HR"/>
              </w:rPr>
              <w:t>Klijent, Operater, Dobavljač</w:t>
            </w:r>
            <w:r w:rsidR="009453EB" w:rsidRPr="00ED1F97">
              <w:rPr>
                <w:lang w:val="hr-HR"/>
              </w:rPr>
              <w:t xml:space="preserve"> </w:t>
            </w:r>
          </w:p>
        </w:tc>
      </w:tr>
      <w:tr w:rsidR="009453EB" w:rsidRPr="00ED1F97" w14:paraId="16971B16" w14:textId="77777777" w:rsidTr="009453EB">
        <w:tc>
          <w:tcPr>
            <w:tcW w:w="2628" w:type="dxa"/>
          </w:tcPr>
          <w:p w14:paraId="6D7E7E53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8C13190" w14:textId="586779E0" w:rsidR="009453EB" w:rsidRPr="00ED1F97" w:rsidRDefault="00A10DB1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Korisnik pristupa svom računu prijavom.  Prijavljuje  se e-mail adresom i lozinkom.</w:t>
            </w:r>
          </w:p>
        </w:tc>
      </w:tr>
      <w:tr w:rsidR="009453EB" w:rsidRPr="00ED1F97" w14:paraId="7EE6C493" w14:textId="77777777" w:rsidTr="009453EB">
        <w:tc>
          <w:tcPr>
            <w:tcW w:w="2628" w:type="dxa"/>
          </w:tcPr>
          <w:p w14:paraId="3DF6D031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409DC04B" w14:textId="7DC21A8D" w:rsidR="009453EB" w:rsidRPr="00ED1F97" w:rsidRDefault="00A10DB1" w:rsidP="009453EB">
            <w:pPr>
              <w:rPr>
                <w:lang w:val="hr-HR"/>
              </w:rPr>
            </w:pPr>
            <w:r>
              <w:rPr>
                <w:lang w:val="hr-HR"/>
              </w:rPr>
              <w:t>Prijavi se</w:t>
            </w:r>
          </w:p>
        </w:tc>
      </w:tr>
      <w:tr w:rsidR="009453EB" w:rsidRPr="00ED1F97" w14:paraId="493C1CE4" w14:textId="77777777" w:rsidTr="009453EB">
        <w:tc>
          <w:tcPr>
            <w:tcW w:w="2628" w:type="dxa"/>
          </w:tcPr>
          <w:p w14:paraId="7610389B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1A817D40" w14:textId="77777777" w:rsidR="009453EB" w:rsidRDefault="009453EB" w:rsidP="00F671D6">
            <w:pPr>
              <w:widowControl/>
              <w:numPr>
                <w:ilvl w:val="0"/>
                <w:numId w:val="9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Klijent pristupa stranici</w:t>
            </w:r>
          </w:p>
          <w:p w14:paraId="6758803A" w14:textId="6D5436B0" w:rsidR="00A10DB1" w:rsidRPr="00ED1F97" w:rsidRDefault="00A10DB1" w:rsidP="00F671D6">
            <w:pPr>
              <w:widowControl/>
              <w:numPr>
                <w:ilvl w:val="0"/>
                <w:numId w:val="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operater i dobavljač prethodno dodani od strane operatera</w:t>
            </w:r>
          </w:p>
        </w:tc>
      </w:tr>
      <w:tr w:rsidR="009453EB" w:rsidRPr="00ED1F97" w14:paraId="2E75AAD1" w14:textId="77777777" w:rsidTr="009453EB">
        <w:tc>
          <w:tcPr>
            <w:tcW w:w="2628" w:type="dxa"/>
          </w:tcPr>
          <w:p w14:paraId="222D3F48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3CE16893" w14:textId="77777777" w:rsidR="009453EB" w:rsidRPr="00ED1F97" w:rsidRDefault="009453EB" w:rsidP="009453EB">
            <w:pPr>
              <w:ind w:left="360"/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35552F3" w14:textId="77777777" w:rsidTr="009453EB">
        <w:tc>
          <w:tcPr>
            <w:tcW w:w="2628" w:type="dxa"/>
          </w:tcPr>
          <w:p w14:paraId="7326DE7A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10251613" w14:textId="1E0FD95B" w:rsidR="00A10DB1" w:rsidRPr="00ED1F97" w:rsidRDefault="00A10DB1" w:rsidP="00A10DB1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pristupa stranici</w:t>
            </w:r>
          </w:p>
          <w:p w14:paraId="5BA77C38" w14:textId="125BF1E1" w:rsidR="009453EB" w:rsidRPr="00A10DB1" w:rsidRDefault="00A10DB1" w:rsidP="00A10DB1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 unosi e-mail adresu i lozinku</w:t>
            </w:r>
          </w:p>
        </w:tc>
      </w:tr>
      <w:tr w:rsidR="009453EB" w:rsidRPr="00ED1F97" w14:paraId="36B1363E" w14:textId="77777777" w:rsidTr="009453EB">
        <w:tc>
          <w:tcPr>
            <w:tcW w:w="2628" w:type="dxa"/>
          </w:tcPr>
          <w:p w14:paraId="3B5C0F9E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55CFE3F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1. Nisu popunjeni svi pristupni podaci (ponovno popunjavanje forme)</w:t>
            </w:r>
          </w:p>
          <w:p w14:paraId="236A0E3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2. Pristupni podaci nisu valjani (ponovno popunjavanje forme)</w:t>
            </w:r>
          </w:p>
        </w:tc>
      </w:tr>
      <w:tr w:rsidR="009453EB" w:rsidRPr="00ED1F97" w14:paraId="1E7DCC44" w14:textId="77777777" w:rsidTr="009453EB">
        <w:tc>
          <w:tcPr>
            <w:tcW w:w="2628" w:type="dxa"/>
          </w:tcPr>
          <w:p w14:paraId="477ABA92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4A5448E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7F6902D4" w14:textId="77777777" w:rsidTr="009453EB">
        <w:tc>
          <w:tcPr>
            <w:tcW w:w="2628" w:type="dxa"/>
          </w:tcPr>
          <w:p w14:paraId="5B121A5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088E93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65D7FDE2" w14:textId="77777777" w:rsidTr="009453EB">
        <w:tc>
          <w:tcPr>
            <w:tcW w:w="2628" w:type="dxa"/>
          </w:tcPr>
          <w:p w14:paraId="7A9E8343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2E1E921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714205E" w14:textId="77777777" w:rsidTr="009453EB">
        <w:tc>
          <w:tcPr>
            <w:tcW w:w="2628" w:type="dxa"/>
          </w:tcPr>
          <w:p w14:paraId="2A33AC68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1B69DB7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3344ECCE" w14:textId="77777777" w:rsidTr="009453EB">
        <w:tc>
          <w:tcPr>
            <w:tcW w:w="2628" w:type="dxa"/>
          </w:tcPr>
          <w:p w14:paraId="6A2A975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7EFC61E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28E3151A" w14:textId="77777777" w:rsidTr="009453EB">
        <w:tc>
          <w:tcPr>
            <w:tcW w:w="2628" w:type="dxa"/>
          </w:tcPr>
          <w:p w14:paraId="763D677C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2CB7F94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70D0A609" w14:textId="77777777" w:rsidTr="009453EB">
        <w:tc>
          <w:tcPr>
            <w:tcW w:w="2628" w:type="dxa"/>
          </w:tcPr>
          <w:p w14:paraId="2AAD4709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548AEDC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5E9680FC" w14:textId="77777777" w:rsidTr="009453EB">
        <w:tc>
          <w:tcPr>
            <w:tcW w:w="2628" w:type="dxa"/>
          </w:tcPr>
          <w:p w14:paraId="0F7E90B2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0581C60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53093FD6" w14:textId="77777777" w:rsidTr="009453EB">
        <w:tc>
          <w:tcPr>
            <w:tcW w:w="2628" w:type="dxa"/>
          </w:tcPr>
          <w:p w14:paraId="4EDF3536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6409478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6CFF9E8" w14:textId="77777777" w:rsidTr="009453EB">
        <w:tc>
          <w:tcPr>
            <w:tcW w:w="2628" w:type="dxa"/>
          </w:tcPr>
          <w:p w14:paraId="24E2C70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Notes and Issues:</w:t>
            </w:r>
          </w:p>
        </w:tc>
        <w:tc>
          <w:tcPr>
            <w:tcW w:w="7119" w:type="dxa"/>
          </w:tcPr>
          <w:p w14:paraId="2AF9A8D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0F83B65" w14:textId="77777777" w:rsidTr="009453EB">
        <w:tc>
          <w:tcPr>
            <w:tcW w:w="2628" w:type="dxa"/>
          </w:tcPr>
          <w:p w14:paraId="33B30808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7119" w:type="dxa"/>
          </w:tcPr>
          <w:p w14:paraId="7647F11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0E0B7546" w14:textId="2B02FD83" w:rsidR="009453EB" w:rsidRDefault="009453EB" w:rsidP="00234239">
      <w:pPr>
        <w:rPr>
          <w:rFonts w:ascii="Arial" w:hAnsi="Arial" w:cs="Arial"/>
          <w:szCs w:val="22"/>
          <w:lang w:val="hr-HR"/>
        </w:rPr>
      </w:pPr>
    </w:p>
    <w:p w14:paraId="2CC46375" w14:textId="58B6ADBB" w:rsidR="00887311" w:rsidRDefault="00887311" w:rsidP="00234239">
      <w:pPr>
        <w:rPr>
          <w:rFonts w:ascii="Arial" w:hAnsi="Arial" w:cs="Arial"/>
          <w:szCs w:val="22"/>
          <w:lang w:val="hr-HR"/>
        </w:rPr>
      </w:pPr>
    </w:p>
    <w:p w14:paraId="7EA2BCCB" w14:textId="77777777" w:rsidR="00887311" w:rsidRPr="00ED1F97" w:rsidRDefault="00887311" w:rsidP="00234239">
      <w:pPr>
        <w:rPr>
          <w:rFonts w:ascii="Arial" w:hAnsi="Arial" w:cs="Arial"/>
          <w:szCs w:val="22"/>
          <w:lang w:val="hr-HR"/>
        </w:rPr>
      </w:pPr>
    </w:p>
    <w:p w14:paraId="689EC143" w14:textId="0ABE60AC" w:rsidR="00234239" w:rsidRDefault="00C75408" w:rsidP="00887311">
      <w:pPr>
        <w:pStyle w:val="Heading2"/>
        <w:rPr>
          <w:i/>
          <w:lang w:val="hr-HR"/>
        </w:rPr>
      </w:pPr>
      <w:r>
        <w:rPr>
          <w:lang w:val="hr-HR"/>
        </w:rPr>
        <w:t>Upravljanje korisnicima</w:t>
      </w:r>
    </w:p>
    <w:p w14:paraId="2D692871" w14:textId="77777777" w:rsidR="00F14979" w:rsidRPr="00F14979" w:rsidRDefault="00F14979" w:rsidP="00F1497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23445BC0" w14:textId="77777777" w:rsidTr="009453EB">
        <w:tc>
          <w:tcPr>
            <w:tcW w:w="1728" w:type="dxa"/>
          </w:tcPr>
          <w:p w14:paraId="36414F9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02982EB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</w:t>
            </w:r>
          </w:p>
        </w:tc>
      </w:tr>
      <w:tr w:rsidR="009453EB" w:rsidRPr="00ED1F97" w14:paraId="22DB4EF9" w14:textId="77777777" w:rsidTr="009453EB">
        <w:tc>
          <w:tcPr>
            <w:tcW w:w="1728" w:type="dxa"/>
          </w:tcPr>
          <w:p w14:paraId="10809C9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3104DE92" w14:textId="57A9F8FE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korsnicima</w:t>
            </w:r>
          </w:p>
        </w:tc>
      </w:tr>
      <w:tr w:rsidR="009453EB" w:rsidRPr="00ED1F97" w14:paraId="200F6AAB" w14:textId="77777777" w:rsidTr="009453EB">
        <w:tc>
          <w:tcPr>
            <w:tcW w:w="1728" w:type="dxa"/>
          </w:tcPr>
          <w:p w14:paraId="5271685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3BBDEAA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95A078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4DDFDC3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93B81A8" w14:textId="77777777" w:rsidTr="007835AD">
        <w:trPr>
          <w:trHeight w:val="556"/>
        </w:trPr>
        <w:tc>
          <w:tcPr>
            <w:tcW w:w="1728" w:type="dxa"/>
          </w:tcPr>
          <w:p w14:paraId="0A7BE94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4EB21E3E" w14:textId="0B4B9C91" w:rsidR="009453EB" w:rsidRPr="00ED1F97" w:rsidRDefault="00C75408" w:rsidP="00F14979">
            <w:pPr>
              <w:tabs>
                <w:tab w:val="left" w:pos="1562"/>
              </w:tabs>
              <w:rPr>
                <w:lang w:val="hr-HR"/>
              </w:rPr>
            </w:pPr>
            <w:r>
              <w:rPr>
                <w:lang w:val="hr-HR"/>
              </w:rPr>
              <w:t>07.09.2022.</w:t>
            </w:r>
            <w:r w:rsidR="00F14979">
              <w:rPr>
                <w:lang w:val="hr-HR"/>
              </w:rPr>
              <w:tab/>
            </w:r>
          </w:p>
        </w:tc>
        <w:tc>
          <w:tcPr>
            <w:tcW w:w="2409" w:type="dxa"/>
          </w:tcPr>
          <w:p w14:paraId="223F004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5F954E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73F9460D" w14:textId="3D015B28" w:rsidR="00C50A9F" w:rsidRDefault="00C50A9F"/>
    <w:p w14:paraId="7812DFE0" w14:textId="0723861F" w:rsidR="00C50A9F" w:rsidRDefault="00C50A9F"/>
    <w:p w14:paraId="78DCFC8B" w14:textId="77777777" w:rsidR="00C50A9F" w:rsidRDefault="00C50A9F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52C6467A" w14:textId="77777777" w:rsidTr="009453EB">
        <w:tc>
          <w:tcPr>
            <w:tcW w:w="2628" w:type="dxa"/>
          </w:tcPr>
          <w:p w14:paraId="26459CD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79D90BB" w14:textId="0F70738B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9453EB" w:rsidRPr="00ED1F97">
              <w:rPr>
                <w:lang w:val="hr-HR"/>
              </w:rPr>
              <w:t xml:space="preserve"> </w:t>
            </w:r>
          </w:p>
        </w:tc>
      </w:tr>
      <w:tr w:rsidR="009453EB" w:rsidRPr="00ED1F97" w14:paraId="58E3C7E8" w14:textId="77777777" w:rsidTr="009453EB">
        <w:tc>
          <w:tcPr>
            <w:tcW w:w="2628" w:type="dxa"/>
          </w:tcPr>
          <w:p w14:paraId="1B8A896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CC69235" w14:textId="624134E3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Admin kreira/uređuje sve ostale korisnike sustava</w:t>
            </w:r>
          </w:p>
        </w:tc>
      </w:tr>
      <w:tr w:rsidR="009453EB" w:rsidRPr="00ED1F97" w14:paraId="0F6C0163" w14:textId="77777777" w:rsidTr="009453EB">
        <w:tc>
          <w:tcPr>
            <w:tcW w:w="2628" w:type="dxa"/>
          </w:tcPr>
          <w:p w14:paraId="3578E22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7988C7F5" w14:textId="24B30837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Upravljaj</w:t>
            </w:r>
          </w:p>
        </w:tc>
      </w:tr>
      <w:tr w:rsidR="009453EB" w:rsidRPr="00ED1F97" w14:paraId="3C9C2DE9" w14:textId="77777777" w:rsidTr="009453EB">
        <w:tc>
          <w:tcPr>
            <w:tcW w:w="2628" w:type="dxa"/>
          </w:tcPr>
          <w:p w14:paraId="3D7DDE5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2E6A3C68" w14:textId="36353C2B" w:rsidR="009453EB" w:rsidRPr="00ED1F97" w:rsidRDefault="00C75408" w:rsidP="00F671D6">
            <w:pPr>
              <w:widowControl/>
              <w:numPr>
                <w:ilvl w:val="0"/>
                <w:numId w:val="1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je prijavljen</w:t>
            </w:r>
            <w:r w:rsidR="009453EB" w:rsidRPr="00ED1F97">
              <w:rPr>
                <w:lang w:val="hr-HR"/>
              </w:rPr>
              <w:t xml:space="preserve"> </w:t>
            </w:r>
          </w:p>
        </w:tc>
      </w:tr>
      <w:tr w:rsidR="009453EB" w:rsidRPr="00ED1F97" w14:paraId="504E4899" w14:textId="77777777" w:rsidTr="009453EB">
        <w:tc>
          <w:tcPr>
            <w:tcW w:w="2628" w:type="dxa"/>
          </w:tcPr>
          <w:p w14:paraId="4E9A0C1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06CF0DBA" w14:textId="77777777" w:rsidR="009453EB" w:rsidRPr="00ED1F97" w:rsidRDefault="009453EB" w:rsidP="009453EB">
            <w:pPr>
              <w:ind w:left="360"/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6F79266A" w14:textId="77777777" w:rsidTr="009453EB">
        <w:tc>
          <w:tcPr>
            <w:tcW w:w="2628" w:type="dxa"/>
          </w:tcPr>
          <w:p w14:paraId="6643FFF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0E2A5BD0" w14:textId="77777777" w:rsidR="00976057" w:rsidRDefault="00C75408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odabire dodaj novog korisnika</w:t>
            </w:r>
          </w:p>
          <w:p w14:paraId="6415505C" w14:textId="77777777" w:rsidR="00C75408" w:rsidRDefault="00C75408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Unosi podatke(email, username, lozinku i tip korisnika)</w:t>
            </w:r>
          </w:p>
          <w:p w14:paraId="27728586" w14:textId="0CDDCAED" w:rsidR="00C75408" w:rsidRPr="00ED1F97" w:rsidRDefault="00C75408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Odabire dugme kreiraj korisnika</w:t>
            </w:r>
          </w:p>
        </w:tc>
      </w:tr>
      <w:tr w:rsidR="009453EB" w:rsidRPr="00ED1F97" w14:paraId="57CC428E" w14:textId="77777777" w:rsidTr="009453EB">
        <w:tc>
          <w:tcPr>
            <w:tcW w:w="2628" w:type="dxa"/>
          </w:tcPr>
          <w:p w14:paraId="15C3AE51" w14:textId="0A10E2F4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0F030C01" w14:textId="77777777" w:rsidR="009453EB" w:rsidRPr="00ED1F97" w:rsidRDefault="009453EB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Neispravno uneseni podaci</w:t>
            </w:r>
          </w:p>
          <w:p w14:paraId="02F04D25" w14:textId="50BFE325" w:rsidR="009453EB" w:rsidRPr="00ED1F97" w:rsidRDefault="00C75408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već postoji u</w:t>
            </w:r>
            <w:r w:rsidR="009453EB" w:rsidRPr="00ED1F97">
              <w:rPr>
                <w:lang w:val="hr-HR"/>
              </w:rPr>
              <w:t xml:space="preserve"> sustavu</w:t>
            </w:r>
          </w:p>
        </w:tc>
      </w:tr>
      <w:tr w:rsidR="009453EB" w:rsidRPr="00ED1F97" w14:paraId="0B51E049" w14:textId="77777777" w:rsidTr="009453EB">
        <w:tc>
          <w:tcPr>
            <w:tcW w:w="2628" w:type="dxa"/>
          </w:tcPr>
          <w:p w14:paraId="522231A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04D8C6D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5AF4A69" w14:textId="77777777" w:rsidTr="009453EB">
        <w:tc>
          <w:tcPr>
            <w:tcW w:w="2628" w:type="dxa"/>
          </w:tcPr>
          <w:p w14:paraId="5F15F56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8739886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019F552" w14:textId="77777777" w:rsidTr="009453EB">
        <w:tc>
          <w:tcPr>
            <w:tcW w:w="2628" w:type="dxa"/>
          </w:tcPr>
          <w:p w14:paraId="20C6700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77C51DED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26CCF1B" w14:textId="77777777" w:rsidTr="009453EB">
        <w:tc>
          <w:tcPr>
            <w:tcW w:w="2628" w:type="dxa"/>
          </w:tcPr>
          <w:p w14:paraId="5EE53E1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Frequency of Use:</w:t>
            </w:r>
          </w:p>
        </w:tc>
        <w:tc>
          <w:tcPr>
            <w:tcW w:w="7119" w:type="dxa"/>
          </w:tcPr>
          <w:p w14:paraId="1B8C5A3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CA3F63E" w14:textId="77777777" w:rsidTr="009453EB">
        <w:tc>
          <w:tcPr>
            <w:tcW w:w="2628" w:type="dxa"/>
          </w:tcPr>
          <w:p w14:paraId="53523FA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1562069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96BB8D0" w14:textId="77777777" w:rsidTr="009453EB">
        <w:tc>
          <w:tcPr>
            <w:tcW w:w="2628" w:type="dxa"/>
          </w:tcPr>
          <w:p w14:paraId="692AA07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235B878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0DED8DC" w14:textId="77777777" w:rsidTr="009453EB">
        <w:tc>
          <w:tcPr>
            <w:tcW w:w="2628" w:type="dxa"/>
          </w:tcPr>
          <w:p w14:paraId="049DCAD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347AAA2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20AC091" w14:textId="77777777" w:rsidTr="009453EB">
        <w:tc>
          <w:tcPr>
            <w:tcW w:w="2628" w:type="dxa"/>
          </w:tcPr>
          <w:p w14:paraId="6032545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05D9DD4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FF24C57" w14:textId="77777777" w:rsidTr="009453EB">
        <w:tc>
          <w:tcPr>
            <w:tcW w:w="2628" w:type="dxa"/>
          </w:tcPr>
          <w:p w14:paraId="418A310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6D869AE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723AB98" w14:textId="77777777" w:rsidTr="009453EB">
        <w:tc>
          <w:tcPr>
            <w:tcW w:w="2628" w:type="dxa"/>
          </w:tcPr>
          <w:p w14:paraId="6D67822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36F8856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7F400E1" w14:textId="06D27AF4" w:rsidR="00C50A9F" w:rsidRDefault="00C50A9F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53C3937E" w14:textId="10FE331A" w:rsidR="00C50A9F" w:rsidRDefault="00C50A9F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539176F5" w14:textId="526E7FF0" w:rsidR="00C50A9F" w:rsidRDefault="00C50A9F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742F0B2D" w14:textId="4BCCBA41" w:rsidR="00DB1853" w:rsidRDefault="00DB1853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1CFE5407" w14:textId="77777777" w:rsidR="00DB1853" w:rsidRPr="00ED1F97" w:rsidRDefault="00DB1853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388555FC" w14:textId="1B556280" w:rsidR="007B0A17" w:rsidRDefault="00C75408" w:rsidP="00887311">
      <w:pPr>
        <w:pStyle w:val="Heading2"/>
        <w:rPr>
          <w:lang w:val="hr-HR"/>
        </w:rPr>
      </w:pPr>
      <w:r>
        <w:rPr>
          <w:lang w:val="hr-HR"/>
        </w:rPr>
        <w:t>Kreiranje zahtjeva za sanaciju</w:t>
      </w:r>
    </w:p>
    <w:p w14:paraId="28FD0220" w14:textId="77777777" w:rsidR="00FA75ED" w:rsidRPr="00FA75ED" w:rsidRDefault="00FA75ED" w:rsidP="00FA75E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645B4748" w14:textId="77777777" w:rsidTr="009453EB">
        <w:tc>
          <w:tcPr>
            <w:tcW w:w="1728" w:type="dxa"/>
          </w:tcPr>
          <w:p w14:paraId="6E40725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396EA27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3</w:t>
            </w:r>
          </w:p>
        </w:tc>
      </w:tr>
      <w:tr w:rsidR="009453EB" w:rsidRPr="00ED1F97" w14:paraId="5127E6EC" w14:textId="77777777" w:rsidTr="009453EB">
        <w:tc>
          <w:tcPr>
            <w:tcW w:w="1728" w:type="dxa"/>
          </w:tcPr>
          <w:p w14:paraId="1CCA7AC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1ED44A02" w14:textId="72DCCE86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Kreiranje zahtjeva za sanaciju</w:t>
            </w:r>
          </w:p>
        </w:tc>
      </w:tr>
      <w:tr w:rsidR="009453EB" w:rsidRPr="00ED1F97" w14:paraId="115B7E8D" w14:textId="77777777" w:rsidTr="009453EB">
        <w:tc>
          <w:tcPr>
            <w:tcW w:w="1728" w:type="dxa"/>
          </w:tcPr>
          <w:p w14:paraId="02D2CE6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C459AD0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551036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4FFBFE66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8A898C1" w14:textId="77777777" w:rsidTr="009453EB">
        <w:tc>
          <w:tcPr>
            <w:tcW w:w="1728" w:type="dxa"/>
          </w:tcPr>
          <w:p w14:paraId="7E12A57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2C638414" w14:textId="1F31B6E0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07.09.2022.</w:t>
            </w:r>
          </w:p>
        </w:tc>
        <w:tc>
          <w:tcPr>
            <w:tcW w:w="2409" w:type="dxa"/>
          </w:tcPr>
          <w:p w14:paraId="00CEBAD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15E1F60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6F8EF28" w14:textId="77777777" w:rsidR="009453EB" w:rsidRPr="00ED1F97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442CF148" w14:textId="77777777" w:rsidTr="009453EB">
        <w:tc>
          <w:tcPr>
            <w:tcW w:w="2628" w:type="dxa"/>
          </w:tcPr>
          <w:p w14:paraId="66FB94D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C8A640B" w14:textId="3728E674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Klijent</w:t>
            </w:r>
          </w:p>
        </w:tc>
      </w:tr>
      <w:tr w:rsidR="009453EB" w:rsidRPr="00ED1F97" w14:paraId="6215AE77" w14:textId="77777777" w:rsidTr="009453EB">
        <w:tc>
          <w:tcPr>
            <w:tcW w:w="2628" w:type="dxa"/>
          </w:tcPr>
          <w:p w14:paraId="0B31379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7A2E6CED" w14:textId="5321B8EE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Klijent kreira zahtjev za sanaciju mreže.</w:t>
            </w:r>
          </w:p>
        </w:tc>
      </w:tr>
      <w:tr w:rsidR="009453EB" w:rsidRPr="00ED1F97" w14:paraId="37A0FEBD" w14:textId="77777777" w:rsidTr="009453EB">
        <w:tc>
          <w:tcPr>
            <w:tcW w:w="2628" w:type="dxa"/>
          </w:tcPr>
          <w:p w14:paraId="74D2FA7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5CE0D039" w14:textId="529AA3B0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Sanacija</w:t>
            </w:r>
          </w:p>
        </w:tc>
      </w:tr>
      <w:tr w:rsidR="009453EB" w:rsidRPr="00ED1F97" w14:paraId="0B4DFDEA" w14:textId="77777777" w:rsidTr="009453EB">
        <w:tc>
          <w:tcPr>
            <w:tcW w:w="2628" w:type="dxa"/>
          </w:tcPr>
          <w:p w14:paraId="36595EF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1D9C2BEE" w14:textId="77777777" w:rsidR="009453EB" w:rsidRPr="00ED1F97" w:rsidRDefault="009453EB" w:rsidP="00F671D6">
            <w:pPr>
              <w:widowControl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Prijavljeni korisnik</w:t>
            </w:r>
          </w:p>
        </w:tc>
      </w:tr>
      <w:tr w:rsidR="009453EB" w:rsidRPr="00ED1F97" w14:paraId="60FEBEEC" w14:textId="77777777" w:rsidTr="009453EB">
        <w:tc>
          <w:tcPr>
            <w:tcW w:w="2628" w:type="dxa"/>
          </w:tcPr>
          <w:p w14:paraId="4A12B32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4A70B5E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2D35E5B" w14:textId="77777777" w:rsidTr="009453EB">
        <w:tc>
          <w:tcPr>
            <w:tcW w:w="2628" w:type="dxa"/>
          </w:tcPr>
          <w:p w14:paraId="27EF4E6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22A0C4FA" w14:textId="1DA91FB1" w:rsidR="009453EB" w:rsidRPr="00ED1F97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</w:t>
            </w:r>
            <w:r w:rsidR="00C75408">
              <w:rPr>
                <w:lang w:val="hr-HR"/>
              </w:rPr>
              <w:t>popunjava polja(opis, lokacija, broj telefona)</w:t>
            </w:r>
          </w:p>
          <w:p w14:paraId="0CB17DB2" w14:textId="37CE42CE" w:rsidR="009453EB" w:rsidRPr="00ED1F97" w:rsidRDefault="00C75408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Odabire vrstu zahtjeva</w:t>
            </w:r>
          </w:p>
          <w:p w14:paraId="55DAB80B" w14:textId="0C75404A" w:rsidR="00402CB1" w:rsidRPr="00C75408" w:rsidRDefault="00C75408" w:rsidP="00C75408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Klikom na dugme pošalji, šalje zahtjev.</w:t>
            </w:r>
          </w:p>
        </w:tc>
      </w:tr>
      <w:tr w:rsidR="009453EB" w:rsidRPr="00ED1F97" w14:paraId="4D3E646C" w14:textId="77777777" w:rsidTr="009453EB">
        <w:tc>
          <w:tcPr>
            <w:tcW w:w="2628" w:type="dxa"/>
          </w:tcPr>
          <w:p w14:paraId="41D7932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Alternative Flows:</w:t>
            </w:r>
          </w:p>
        </w:tc>
        <w:tc>
          <w:tcPr>
            <w:tcW w:w="7119" w:type="dxa"/>
          </w:tcPr>
          <w:p w14:paraId="06357E64" w14:textId="1B08AB25" w:rsidR="009453EB" w:rsidRPr="00ED1F97" w:rsidRDefault="009453EB" w:rsidP="00C75408">
            <w:pPr>
              <w:widowControl/>
              <w:spacing w:before="0" w:after="0" w:line="240" w:lineRule="auto"/>
              <w:ind w:left="720"/>
              <w:jc w:val="left"/>
              <w:rPr>
                <w:lang w:val="hr-HR"/>
              </w:rPr>
            </w:pPr>
          </w:p>
        </w:tc>
      </w:tr>
      <w:tr w:rsidR="009453EB" w:rsidRPr="00ED1F97" w14:paraId="680FC9A8" w14:textId="77777777" w:rsidTr="009453EB">
        <w:tc>
          <w:tcPr>
            <w:tcW w:w="2628" w:type="dxa"/>
          </w:tcPr>
          <w:p w14:paraId="6D9F4F8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13BA2AF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B2815BB" w14:textId="77777777" w:rsidTr="009453EB">
        <w:tc>
          <w:tcPr>
            <w:tcW w:w="2628" w:type="dxa"/>
          </w:tcPr>
          <w:p w14:paraId="40B8102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7050144F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C5A6FE8" w14:textId="77777777" w:rsidTr="009453EB">
        <w:tc>
          <w:tcPr>
            <w:tcW w:w="2628" w:type="dxa"/>
          </w:tcPr>
          <w:p w14:paraId="5BD68AA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50926C8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AD113F7" w14:textId="77777777" w:rsidTr="009453EB">
        <w:tc>
          <w:tcPr>
            <w:tcW w:w="2628" w:type="dxa"/>
          </w:tcPr>
          <w:p w14:paraId="5483CA3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EF2270D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B554E42" w14:textId="77777777" w:rsidTr="009453EB">
        <w:tc>
          <w:tcPr>
            <w:tcW w:w="2628" w:type="dxa"/>
          </w:tcPr>
          <w:p w14:paraId="11F78FF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615B017F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8EE6F97" w14:textId="77777777" w:rsidTr="009453EB">
        <w:tc>
          <w:tcPr>
            <w:tcW w:w="2628" w:type="dxa"/>
          </w:tcPr>
          <w:p w14:paraId="12A8341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59E3F30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BFE1CE9" w14:textId="77777777" w:rsidTr="009453EB">
        <w:tc>
          <w:tcPr>
            <w:tcW w:w="2628" w:type="dxa"/>
          </w:tcPr>
          <w:p w14:paraId="0E3BC1D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2588CBC5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7A6CF93" w14:textId="77777777" w:rsidTr="009453EB">
        <w:tc>
          <w:tcPr>
            <w:tcW w:w="2628" w:type="dxa"/>
          </w:tcPr>
          <w:p w14:paraId="2EA7D00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76E4EEB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EC17D50" w14:textId="77777777" w:rsidTr="009453EB">
        <w:tc>
          <w:tcPr>
            <w:tcW w:w="2628" w:type="dxa"/>
          </w:tcPr>
          <w:p w14:paraId="6576263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0A54129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444C029" w14:textId="77777777" w:rsidTr="009453EB">
        <w:tc>
          <w:tcPr>
            <w:tcW w:w="2628" w:type="dxa"/>
          </w:tcPr>
          <w:p w14:paraId="3FF1417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2569BB5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35B5B68E" w14:textId="77777777" w:rsidR="00E86938" w:rsidRPr="00ED1F97" w:rsidRDefault="00E86938" w:rsidP="009453EB">
      <w:pPr>
        <w:rPr>
          <w:lang w:val="hr-HR"/>
        </w:rPr>
      </w:pPr>
    </w:p>
    <w:p w14:paraId="35A2C6D6" w14:textId="27A8A39B" w:rsidR="007B0A17" w:rsidRDefault="00C75408" w:rsidP="00887311">
      <w:pPr>
        <w:pStyle w:val="Heading2"/>
        <w:rPr>
          <w:lang w:val="hr-HR"/>
        </w:rPr>
      </w:pPr>
      <w:r>
        <w:rPr>
          <w:lang w:val="hr-HR"/>
        </w:rPr>
        <w:t>Kreiranje narudžbenice</w:t>
      </w:r>
    </w:p>
    <w:p w14:paraId="5E41F210" w14:textId="77777777" w:rsidR="00887311" w:rsidRPr="00887311" w:rsidRDefault="00887311" w:rsidP="00887311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46963679" w14:textId="77777777" w:rsidTr="009453EB">
        <w:tc>
          <w:tcPr>
            <w:tcW w:w="1728" w:type="dxa"/>
          </w:tcPr>
          <w:p w14:paraId="40B2DBE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28AB16C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4</w:t>
            </w:r>
          </w:p>
        </w:tc>
      </w:tr>
      <w:tr w:rsidR="009453EB" w:rsidRPr="00ED1F97" w14:paraId="1760EA0C" w14:textId="77777777" w:rsidTr="009453EB">
        <w:tc>
          <w:tcPr>
            <w:tcW w:w="1728" w:type="dxa"/>
          </w:tcPr>
          <w:p w14:paraId="0BB499C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2A7CF8C8" w14:textId="5D5206C5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Kreiranje narudžbenice</w:t>
            </w:r>
          </w:p>
        </w:tc>
      </w:tr>
      <w:tr w:rsidR="009453EB" w:rsidRPr="00ED1F97" w14:paraId="0B7D2909" w14:textId="77777777" w:rsidTr="009453EB">
        <w:tc>
          <w:tcPr>
            <w:tcW w:w="1728" w:type="dxa"/>
          </w:tcPr>
          <w:p w14:paraId="7BFF9C9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1826F23F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292826F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046AAD0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63D9CD0" w14:textId="77777777" w:rsidTr="009453EB">
        <w:tc>
          <w:tcPr>
            <w:tcW w:w="1728" w:type="dxa"/>
          </w:tcPr>
          <w:p w14:paraId="5B9BEDE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080364A8" w14:textId="67229ABE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07.09.2022.</w:t>
            </w:r>
          </w:p>
        </w:tc>
        <w:tc>
          <w:tcPr>
            <w:tcW w:w="2409" w:type="dxa"/>
          </w:tcPr>
          <w:p w14:paraId="0539466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014F31F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4B5B29B" w14:textId="77777777" w:rsidR="009453EB" w:rsidRPr="00ED1F97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59117720" w14:textId="77777777" w:rsidTr="009453EB">
        <w:tc>
          <w:tcPr>
            <w:tcW w:w="2628" w:type="dxa"/>
          </w:tcPr>
          <w:p w14:paraId="1991977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016D4C36" w14:textId="68BAF145" w:rsidR="009453EB" w:rsidRPr="00ED1F97" w:rsidRDefault="00C75408" w:rsidP="009453EB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9453EB" w:rsidRPr="00ED1F97" w14:paraId="0859D6AE" w14:textId="77777777" w:rsidTr="009453EB">
        <w:tc>
          <w:tcPr>
            <w:tcW w:w="2628" w:type="dxa"/>
          </w:tcPr>
          <w:p w14:paraId="0E13F9B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F5FC6C9" w14:textId="1AC88C2D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Admin kreira narudžbenicu.</w:t>
            </w:r>
          </w:p>
        </w:tc>
      </w:tr>
      <w:tr w:rsidR="009453EB" w:rsidRPr="00ED1F97" w14:paraId="0B3AF22E" w14:textId="77777777" w:rsidTr="009453EB">
        <w:tc>
          <w:tcPr>
            <w:tcW w:w="2628" w:type="dxa"/>
          </w:tcPr>
          <w:p w14:paraId="798D738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4295E33A" w14:textId="143F7DBF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Kreiraj narudžbenicu</w:t>
            </w:r>
          </w:p>
        </w:tc>
      </w:tr>
      <w:tr w:rsidR="009453EB" w:rsidRPr="00ED1F97" w14:paraId="724382A4" w14:textId="77777777" w:rsidTr="009453EB">
        <w:tc>
          <w:tcPr>
            <w:tcW w:w="2628" w:type="dxa"/>
          </w:tcPr>
          <w:p w14:paraId="6F69747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3BA634C7" w14:textId="77777777" w:rsidR="009453EB" w:rsidRPr="00ED1F97" w:rsidRDefault="009453EB" w:rsidP="00F671D6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Prijavljeni korisnik</w:t>
            </w:r>
          </w:p>
        </w:tc>
      </w:tr>
      <w:tr w:rsidR="009453EB" w:rsidRPr="00ED1F97" w14:paraId="6C7CF781" w14:textId="77777777" w:rsidTr="009453EB">
        <w:tc>
          <w:tcPr>
            <w:tcW w:w="2628" w:type="dxa"/>
          </w:tcPr>
          <w:p w14:paraId="22F7D14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18255D6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08953A44" w14:textId="77777777" w:rsidTr="009453EB">
        <w:tc>
          <w:tcPr>
            <w:tcW w:w="2628" w:type="dxa"/>
          </w:tcPr>
          <w:p w14:paraId="11300DD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Normal Flow:</w:t>
            </w:r>
          </w:p>
        </w:tc>
        <w:tc>
          <w:tcPr>
            <w:tcW w:w="7119" w:type="dxa"/>
          </w:tcPr>
          <w:p w14:paraId="7B8EF1CD" w14:textId="0897C9EC" w:rsidR="00A602B8" w:rsidRDefault="00A602B8" w:rsidP="00A602B8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prgledaje klijentov zahtjev.</w:t>
            </w:r>
          </w:p>
          <w:p w14:paraId="11C042B9" w14:textId="77777777" w:rsidR="00F665E1" w:rsidRDefault="00A602B8" w:rsidP="00F665E1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Unosi podatke u obavezna polja</w:t>
            </w:r>
          </w:p>
          <w:p w14:paraId="275F282E" w14:textId="1843A89B" w:rsidR="00A602B8" w:rsidRPr="00F665E1" w:rsidRDefault="00A602B8" w:rsidP="00F665E1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Klikom na dugme kreiraj, kreira narudžbenicu.</w:t>
            </w:r>
          </w:p>
        </w:tc>
      </w:tr>
      <w:tr w:rsidR="009453EB" w:rsidRPr="00ED1F97" w14:paraId="4589631A" w14:textId="77777777" w:rsidTr="009453EB">
        <w:tc>
          <w:tcPr>
            <w:tcW w:w="2628" w:type="dxa"/>
          </w:tcPr>
          <w:p w14:paraId="5FE8F61A" w14:textId="17CC61AA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07363484" w14:textId="24CC2ED9" w:rsidR="009453EB" w:rsidRPr="00ED1F97" w:rsidRDefault="009453EB" w:rsidP="00A602B8">
            <w:pPr>
              <w:widowControl/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 </w:t>
            </w:r>
          </w:p>
        </w:tc>
      </w:tr>
      <w:tr w:rsidR="009453EB" w:rsidRPr="00ED1F97" w14:paraId="75AF62AE" w14:textId="77777777" w:rsidTr="009453EB">
        <w:tc>
          <w:tcPr>
            <w:tcW w:w="2628" w:type="dxa"/>
          </w:tcPr>
          <w:p w14:paraId="42ABAA4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4EB0F4E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EE5818E" w14:textId="77777777" w:rsidTr="009453EB">
        <w:tc>
          <w:tcPr>
            <w:tcW w:w="2628" w:type="dxa"/>
          </w:tcPr>
          <w:p w14:paraId="6469B29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45F4E44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A2760AF" w14:textId="77777777" w:rsidTr="009453EB">
        <w:tc>
          <w:tcPr>
            <w:tcW w:w="2628" w:type="dxa"/>
          </w:tcPr>
          <w:p w14:paraId="25A80CA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3AFA94B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FB63423" w14:textId="77777777" w:rsidTr="009453EB">
        <w:tc>
          <w:tcPr>
            <w:tcW w:w="2628" w:type="dxa"/>
          </w:tcPr>
          <w:p w14:paraId="13B4E24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1D58B8C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7382C70" w14:textId="77777777" w:rsidTr="009453EB">
        <w:tc>
          <w:tcPr>
            <w:tcW w:w="2628" w:type="dxa"/>
          </w:tcPr>
          <w:p w14:paraId="3BFB0E3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295E06D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19A91C1" w14:textId="77777777" w:rsidTr="009453EB">
        <w:tc>
          <w:tcPr>
            <w:tcW w:w="2628" w:type="dxa"/>
          </w:tcPr>
          <w:p w14:paraId="610D741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5C2C7BE9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C0CEEF1" w14:textId="77777777" w:rsidTr="009453EB">
        <w:tc>
          <w:tcPr>
            <w:tcW w:w="2628" w:type="dxa"/>
          </w:tcPr>
          <w:p w14:paraId="11D6797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6BFEE10F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DE84DC2" w14:textId="77777777" w:rsidTr="009453EB">
        <w:tc>
          <w:tcPr>
            <w:tcW w:w="2628" w:type="dxa"/>
          </w:tcPr>
          <w:p w14:paraId="07375C0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71D1850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F93722E" w14:textId="77777777" w:rsidTr="009453EB">
        <w:tc>
          <w:tcPr>
            <w:tcW w:w="2628" w:type="dxa"/>
          </w:tcPr>
          <w:p w14:paraId="23FBCF9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E578B9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42CF221" w14:textId="77777777" w:rsidTr="009453EB">
        <w:tc>
          <w:tcPr>
            <w:tcW w:w="2628" w:type="dxa"/>
          </w:tcPr>
          <w:p w14:paraId="6690236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42AA23D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B51905E" w14:textId="77777777" w:rsidR="009453EB" w:rsidRPr="00ED1F97" w:rsidRDefault="009453EB" w:rsidP="009453EB">
      <w:pPr>
        <w:rPr>
          <w:lang w:val="hr-HR"/>
        </w:rPr>
      </w:pPr>
    </w:p>
    <w:p w14:paraId="231C185A" w14:textId="1ACA58EA" w:rsidR="007B0A17" w:rsidRDefault="00A602B8" w:rsidP="00887311">
      <w:pPr>
        <w:pStyle w:val="Heading2"/>
        <w:rPr>
          <w:lang w:val="hr-HR"/>
        </w:rPr>
      </w:pPr>
      <w:r>
        <w:rPr>
          <w:lang w:val="hr-HR"/>
        </w:rPr>
        <w:t>Kreiranje najave</w:t>
      </w:r>
    </w:p>
    <w:p w14:paraId="75CD970E" w14:textId="77777777" w:rsidR="00887311" w:rsidRPr="00887311" w:rsidRDefault="00887311" w:rsidP="00887311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608D6847" w14:textId="77777777" w:rsidTr="009453EB">
        <w:tc>
          <w:tcPr>
            <w:tcW w:w="1728" w:type="dxa"/>
          </w:tcPr>
          <w:p w14:paraId="07DF030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1182C35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5</w:t>
            </w:r>
          </w:p>
        </w:tc>
      </w:tr>
      <w:tr w:rsidR="009453EB" w:rsidRPr="00ED1F97" w14:paraId="1222C63F" w14:textId="77777777" w:rsidTr="009453EB">
        <w:tc>
          <w:tcPr>
            <w:tcW w:w="1728" w:type="dxa"/>
          </w:tcPr>
          <w:p w14:paraId="2BE64D0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3D26BCB8" w14:textId="31DE006A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Kreiranje najave</w:t>
            </w:r>
          </w:p>
        </w:tc>
      </w:tr>
      <w:tr w:rsidR="009453EB" w:rsidRPr="00ED1F97" w14:paraId="4D60C115" w14:textId="77777777" w:rsidTr="009453EB">
        <w:tc>
          <w:tcPr>
            <w:tcW w:w="1728" w:type="dxa"/>
          </w:tcPr>
          <w:p w14:paraId="5B1C2BD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2CA9F7C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125543B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6C13C45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108CCF7" w14:textId="77777777" w:rsidTr="009453EB">
        <w:tc>
          <w:tcPr>
            <w:tcW w:w="1728" w:type="dxa"/>
          </w:tcPr>
          <w:p w14:paraId="13DC1D5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E5F77B6" w14:textId="0B631960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07.09.2022.</w:t>
            </w:r>
          </w:p>
        </w:tc>
        <w:tc>
          <w:tcPr>
            <w:tcW w:w="2409" w:type="dxa"/>
          </w:tcPr>
          <w:p w14:paraId="2F8075C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E334C7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09ABFCDF" w14:textId="77777777" w:rsidR="00F14979" w:rsidRDefault="00F14979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7DF6F45F" w14:textId="77777777" w:rsidTr="009453EB">
        <w:tc>
          <w:tcPr>
            <w:tcW w:w="2628" w:type="dxa"/>
          </w:tcPr>
          <w:p w14:paraId="2610A20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67247DB2" w14:textId="77C5CB5E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9453EB" w:rsidRPr="00ED1F97" w14:paraId="00D2EE2D" w14:textId="77777777" w:rsidTr="009453EB">
        <w:tc>
          <w:tcPr>
            <w:tcW w:w="2628" w:type="dxa"/>
          </w:tcPr>
          <w:p w14:paraId="0609D12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41A8B921" w14:textId="572B3BAF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Kreiranje najave</w:t>
            </w:r>
          </w:p>
        </w:tc>
      </w:tr>
      <w:tr w:rsidR="009453EB" w:rsidRPr="00ED1F97" w14:paraId="1C73E8B8" w14:textId="77777777" w:rsidTr="009453EB">
        <w:tc>
          <w:tcPr>
            <w:tcW w:w="2628" w:type="dxa"/>
          </w:tcPr>
          <w:p w14:paraId="3707D6E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42CBB88E" w14:textId="0890262A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Kreiraj najavu</w:t>
            </w:r>
          </w:p>
        </w:tc>
      </w:tr>
      <w:tr w:rsidR="009453EB" w:rsidRPr="00ED1F97" w14:paraId="50AB6583" w14:textId="77777777" w:rsidTr="009453EB">
        <w:tc>
          <w:tcPr>
            <w:tcW w:w="2628" w:type="dxa"/>
          </w:tcPr>
          <w:p w14:paraId="25B3991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76059ED6" w14:textId="4A10C8FE" w:rsidR="009453EB" w:rsidRPr="00ED1F97" w:rsidRDefault="00A602B8" w:rsidP="00A602B8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Narudžbenica mora biti potvrđena od strane dobavljača.</w:t>
            </w:r>
          </w:p>
        </w:tc>
      </w:tr>
      <w:tr w:rsidR="009453EB" w:rsidRPr="00ED1F97" w14:paraId="56A2FB56" w14:textId="77777777" w:rsidTr="009453EB">
        <w:tc>
          <w:tcPr>
            <w:tcW w:w="2628" w:type="dxa"/>
          </w:tcPr>
          <w:p w14:paraId="5A62307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Postconditions:</w:t>
            </w:r>
          </w:p>
        </w:tc>
        <w:tc>
          <w:tcPr>
            <w:tcW w:w="7119" w:type="dxa"/>
          </w:tcPr>
          <w:p w14:paraId="03EA82A7" w14:textId="4BF508C6" w:rsidR="009453EB" w:rsidRPr="00A602B8" w:rsidRDefault="00A602B8" w:rsidP="00A602B8">
            <w:pPr>
              <w:pStyle w:val="ListParagraph"/>
              <w:numPr>
                <w:ilvl w:val="3"/>
                <w:numId w:val="8"/>
              </w:numPr>
              <w:rPr>
                <w:lang w:val="hr-HR"/>
              </w:rPr>
            </w:pPr>
            <w:r>
              <w:rPr>
                <w:lang w:val="hr-HR"/>
              </w:rPr>
              <w:t>Dobavljač mora potvrditi najavu</w:t>
            </w:r>
          </w:p>
        </w:tc>
      </w:tr>
      <w:tr w:rsidR="009453EB" w:rsidRPr="00ED1F97" w14:paraId="43C58812" w14:textId="77777777" w:rsidTr="009453EB">
        <w:tc>
          <w:tcPr>
            <w:tcW w:w="2628" w:type="dxa"/>
          </w:tcPr>
          <w:p w14:paraId="4590F4B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6508446D" w14:textId="338ACE0A" w:rsidR="00A602B8" w:rsidRDefault="009453EB" w:rsidP="00A602B8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</w:t>
            </w:r>
            <w:r w:rsidR="00A602B8">
              <w:rPr>
                <w:lang w:val="hr-HR"/>
              </w:rPr>
              <w:t>likom na ikonu otvara se dialog za kreiranje najave</w:t>
            </w:r>
          </w:p>
          <w:p w14:paraId="6F0F2D4C" w14:textId="4BA87AF4" w:rsidR="00A602B8" w:rsidRPr="00E8544E" w:rsidRDefault="00A602B8" w:rsidP="00A602B8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popunjava sva potrebna polja</w:t>
            </w:r>
          </w:p>
          <w:p w14:paraId="640C37CC" w14:textId="5AD01627" w:rsidR="00E8544E" w:rsidRPr="00E8544E" w:rsidRDefault="00A602B8" w:rsidP="00A602B8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dugme kreiraj, kreira se najava. </w:t>
            </w:r>
          </w:p>
        </w:tc>
      </w:tr>
      <w:tr w:rsidR="009453EB" w:rsidRPr="00ED1F97" w14:paraId="0FF28C68" w14:textId="77777777" w:rsidTr="009453EB">
        <w:tc>
          <w:tcPr>
            <w:tcW w:w="2628" w:type="dxa"/>
          </w:tcPr>
          <w:p w14:paraId="0C01E7CB" w14:textId="3449AA61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402614A3" w14:textId="7BEEB2C7" w:rsidR="009453EB" w:rsidRPr="00ED1F97" w:rsidRDefault="009453EB" w:rsidP="00A602B8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Neispravno popunjena forma</w:t>
            </w:r>
          </w:p>
        </w:tc>
      </w:tr>
      <w:tr w:rsidR="009453EB" w:rsidRPr="00ED1F97" w14:paraId="22748687" w14:textId="77777777" w:rsidTr="009453EB">
        <w:tc>
          <w:tcPr>
            <w:tcW w:w="2628" w:type="dxa"/>
          </w:tcPr>
          <w:p w14:paraId="6701276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325282E6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9397F64" w14:textId="77777777" w:rsidTr="009453EB">
        <w:tc>
          <w:tcPr>
            <w:tcW w:w="2628" w:type="dxa"/>
          </w:tcPr>
          <w:p w14:paraId="6B599BC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7B9AD4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1AAEB11" w14:textId="77777777" w:rsidTr="009453EB">
        <w:tc>
          <w:tcPr>
            <w:tcW w:w="2628" w:type="dxa"/>
          </w:tcPr>
          <w:p w14:paraId="0DD9102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5B4E309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F12723E" w14:textId="77777777" w:rsidTr="009453EB">
        <w:tc>
          <w:tcPr>
            <w:tcW w:w="2628" w:type="dxa"/>
          </w:tcPr>
          <w:p w14:paraId="7508DFB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707A4E15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6F55EB3" w14:textId="77777777" w:rsidTr="009453EB">
        <w:tc>
          <w:tcPr>
            <w:tcW w:w="2628" w:type="dxa"/>
          </w:tcPr>
          <w:p w14:paraId="21B57CA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4A7CF5F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8ED5F43" w14:textId="77777777" w:rsidTr="009453EB">
        <w:tc>
          <w:tcPr>
            <w:tcW w:w="2628" w:type="dxa"/>
          </w:tcPr>
          <w:p w14:paraId="7E3EBB8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47AE688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0553CD4" w14:textId="77777777" w:rsidTr="009453EB">
        <w:tc>
          <w:tcPr>
            <w:tcW w:w="2628" w:type="dxa"/>
          </w:tcPr>
          <w:p w14:paraId="156C3AC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74168E1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8E04712" w14:textId="77777777" w:rsidTr="009453EB">
        <w:tc>
          <w:tcPr>
            <w:tcW w:w="2628" w:type="dxa"/>
          </w:tcPr>
          <w:p w14:paraId="010B674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2D852B7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F4B38AB" w14:textId="77777777" w:rsidTr="009453EB">
        <w:tc>
          <w:tcPr>
            <w:tcW w:w="2628" w:type="dxa"/>
          </w:tcPr>
          <w:p w14:paraId="7F136BA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271582E4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EB8BC76" w14:textId="77777777" w:rsidTr="009453EB">
        <w:tc>
          <w:tcPr>
            <w:tcW w:w="2628" w:type="dxa"/>
          </w:tcPr>
          <w:p w14:paraId="03CA022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77C0E90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41F9874" w14:textId="10CEF9FF" w:rsidR="00DB1853" w:rsidRDefault="00DB1853" w:rsidP="009453EB">
      <w:pPr>
        <w:rPr>
          <w:rFonts w:ascii="Arial" w:hAnsi="Arial" w:cs="Arial"/>
          <w:szCs w:val="22"/>
          <w:lang w:val="hr-HR"/>
        </w:rPr>
      </w:pPr>
    </w:p>
    <w:p w14:paraId="6F596554" w14:textId="32DD2A03" w:rsidR="00BE001C" w:rsidRDefault="00BE001C" w:rsidP="00BE001C">
      <w:pPr>
        <w:pStyle w:val="Heading2"/>
        <w:rPr>
          <w:lang w:val="hr-HR"/>
        </w:rPr>
      </w:pPr>
      <w:r>
        <w:rPr>
          <w:lang w:val="hr-HR"/>
        </w:rPr>
        <w:t xml:space="preserve"> PREGLED </w:t>
      </w:r>
      <w:r w:rsidR="00A602B8">
        <w:rPr>
          <w:lang w:val="hr-HR"/>
        </w:rPr>
        <w:t>Najava i narudžbenica</w:t>
      </w:r>
    </w:p>
    <w:p w14:paraId="16B3DD45" w14:textId="77777777" w:rsidR="00BE001C" w:rsidRPr="00BE001C" w:rsidRDefault="00BE001C" w:rsidP="00BE001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E001C" w:rsidRPr="00ED1F97" w14:paraId="76F88361" w14:textId="77777777" w:rsidTr="00CA7184">
        <w:tc>
          <w:tcPr>
            <w:tcW w:w="1728" w:type="dxa"/>
          </w:tcPr>
          <w:p w14:paraId="67F38B58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0535AB47" w14:textId="73B63983" w:rsidR="00BE001C" w:rsidRPr="00ED1F97" w:rsidRDefault="00E8544E" w:rsidP="00CA7184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BE001C" w:rsidRPr="00ED1F97" w14:paraId="3D7A264E" w14:textId="77777777" w:rsidTr="00CA7184">
        <w:tc>
          <w:tcPr>
            <w:tcW w:w="1728" w:type="dxa"/>
          </w:tcPr>
          <w:p w14:paraId="36D5101B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26D7BCFE" w14:textId="69A19093" w:rsidR="00BE001C" w:rsidRPr="00ED1F97" w:rsidRDefault="00BE001C" w:rsidP="00A602B8">
            <w:pPr>
              <w:rPr>
                <w:lang w:val="hr-HR"/>
              </w:rPr>
            </w:pPr>
            <w:r>
              <w:rPr>
                <w:lang w:val="hr-HR"/>
              </w:rPr>
              <w:t>Pregled</w:t>
            </w:r>
            <w:r w:rsidRPr="00ED1F97">
              <w:rPr>
                <w:lang w:val="hr-HR"/>
              </w:rPr>
              <w:t xml:space="preserve"> </w:t>
            </w:r>
            <w:r w:rsidR="00A602B8">
              <w:rPr>
                <w:lang w:val="hr-HR"/>
              </w:rPr>
              <w:t>najava i narudžbenica</w:t>
            </w:r>
          </w:p>
        </w:tc>
      </w:tr>
      <w:tr w:rsidR="00BE001C" w:rsidRPr="00ED1F97" w14:paraId="7FAA3497" w14:textId="77777777" w:rsidTr="00CA7184">
        <w:tc>
          <w:tcPr>
            <w:tcW w:w="1728" w:type="dxa"/>
          </w:tcPr>
          <w:p w14:paraId="121C437F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1562BB6" w14:textId="77777777" w:rsidR="00BE001C" w:rsidRPr="00ED1F97" w:rsidRDefault="00BE001C" w:rsidP="00CA718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1D7D762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106EA485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28A507A9" w14:textId="77777777" w:rsidTr="00CA7184">
        <w:tc>
          <w:tcPr>
            <w:tcW w:w="1728" w:type="dxa"/>
          </w:tcPr>
          <w:p w14:paraId="3FB0807D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13E0A28" w14:textId="27D9867A" w:rsidR="00BE001C" w:rsidRPr="00ED1F97" w:rsidRDefault="00A602B8" w:rsidP="00CA7184">
            <w:pPr>
              <w:rPr>
                <w:lang w:val="hr-HR"/>
              </w:rPr>
            </w:pPr>
            <w:r>
              <w:rPr>
                <w:lang w:val="hr-HR"/>
              </w:rPr>
              <w:t>07.09.2022.</w:t>
            </w:r>
          </w:p>
        </w:tc>
        <w:tc>
          <w:tcPr>
            <w:tcW w:w="2409" w:type="dxa"/>
          </w:tcPr>
          <w:p w14:paraId="74189D0F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F4E4474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</w:tbl>
    <w:p w14:paraId="6F27E11A" w14:textId="77777777" w:rsidR="00BE001C" w:rsidRPr="00BE001C" w:rsidRDefault="00BE001C" w:rsidP="00BE001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E001C" w:rsidRPr="00ED1F97" w14:paraId="2B5F90D3" w14:textId="77777777" w:rsidTr="00CA7184">
        <w:tc>
          <w:tcPr>
            <w:tcW w:w="2628" w:type="dxa"/>
          </w:tcPr>
          <w:p w14:paraId="23794290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7DFB43A8" w14:textId="07B8392D" w:rsidR="00BE001C" w:rsidRPr="00ED1F97" w:rsidRDefault="00A602B8" w:rsidP="00CA7184">
            <w:pPr>
              <w:rPr>
                <w:lang w:val="hr-HR"/>
              </w:rPr>
            </w:pPr>
            <w:r>
              <w:rPr>
                <w:lang w:val="hr-HR"/>
              </w:rPr>
              <w:t>Admin, Dobavljač</w:t>
            </w:r>
          </w:p>
        </w:tc>
      </w:tr>
      <w:tr w:rsidR="00BE001C" w:rsidRPr="00ED1F97" w14:paraId="3428BCBA" w14:textId="77777777" w:rsidTr="00CA7184">
        <w:tc>
          <w:tcPr>
            <w:tcW w:w="2628" w:type="dxa"/>
          </w:tcPr>
          <w:p w14:paraId="0C43ADD2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1B70097D" w14:textId="105E7A91" w:rsidR="00BE001C" w:rsidRPr="00ED1F97" w:rsidRDefault="00BE001C" w:rsidP="00A602B8">
            <w:pPr>
              <w:rPr>
                <w:lang w:val="hr-HR"/>
              </w:rPr>
            </w:pPr>
            <w:r w:rsidRPr="00ED1F97">
              <w:rPr>
                <w:lang w:val="hr-HR"/>
              </w:rPr>
              <w:t>Prijavljeni korisnik može pregledati</w:t>
            </w:r>
            <w:r w:rsidR="00E8544E">
              <w:rPr>
                <w:lang w:val="hr-HR"/>
              </w:rPr>
              <w:t xml:space="preserve"> </w:t>
            </w:r>
            <w:r w:rsidR="00A602B8">
              <w:rPr>
                <w:lang w:val="hr-HR"/>
              </w:rPr>
              <w:t>podatke vezane za najavu i narudžbenicu.</w:t>
            </w:r>
          </w:p>
        </w:tc>
      </w:tr>
      <w:tr w:rsidR="00BE001C" w:rsidRPr="00ED1F97" w14:paraId="14C80EF7" w14:textId="77777777" w:rsidTr="00CA7184">
        <w:tc>
          <w:tcPr>
            <w:tcW w:w="2628" w:type="dxa"/>
          </w:tcPr>
          <w:p w14:paraId="19DD0DE1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506A3034" w14:textId="470319D9" w:rsidR="00BE001C" w:rsidRPr="00ED1F97" w:rsidRDefault="00BE001C" w:rsidP="00917500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Pregled </w:t>
            </w:r>
            <w:r w:rsidR="00917500">
              <w:rPr>
                <w:lang w:val="hr-HR"/>
              </w:rPr>
              <w:t>detalja</w:t>
            </w:r>
          </w:p>
        </w:tc>
      </w:tr>
      <w:tr w:rsidR="00BE001C" w:rsidRPr="00ED1F97" w14:paraId="6A749BA3" w14:textId="77777777" w:rsidTr="00CA7184">
        <w:tc>
          <w:tcPr>
            <w:tcW w:w="2628" w:type="dxa"/>
          </w:tcPr>
          <w:p w14:paraId="59F2C590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Preconditions:</w:t>
            </w:r>
          </w:p>
        </w:tc>
        <w:tc>
          <w:tcPr>
            <w:tcW w:w="7119" w:type="dxa"/>
          </w:tcPr>
          <w:p w14:paraId="5192091E" w14:textId="54DE6428" w:rsidR="00BE001C" w:rsidRPr="00A12B2F" w:rsidRDefault="00A12B2F" w:rsidP="00A12B2F">
            <w:pPr>
              <w:widowControl/>
              <w:spacing w:before="0" w:after="0" w:line="240" w:lineRule="auto"/>
              <w:ind w:left="360"/>
              <w:jc w:val="left"/>
              <w:rPr>
                <w:lang w:val="hr-HR"/>
              </w:rPr>
            </w:pPr>
            <w:r w:rsidRPr="00A12B2F">
              <w:rPr>
                <w:lang w:val="hr-HR"/>
              </w:rPr>
              <w:t>1.</w:t>
            </w:r>
            <w:r>
              <w:rPr>
                <w:lang w:val="hr-HR"/>
              </w:rPr>
              <w:t xml:space="preserve">  </w:t>
            </w:r>
            <w:r w:rsidR="00BE001C" w:rsidRPr="00A12B2F">
              <w:rPr>
                <w:lang w:val="hr-HR"/>
              </w:rPr>
              <w:t xml:space="preserve">Prijavljeni korisnik </w:t>
            </w:r>
          </w:p>
        </w:tc>
      </w:tr>
      <w:tr w:rsidR="00BE001C" w:rsidRPr="00ED1F97" w14:paraId="081E329E" w14:textId="77777777" w:rsidTr="00CA7184">
        <w:tc>
          <w:tcPr>
            <w:tcW w:w="2628" w:type="dxa"/>
          </w:tcPr>
          <w:p w14:paraId="1683B0F5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55285A54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BE001C" w:rsidRPr="00ED1F97" w14:paraId="01A35BAE" w14:textId="77777777" w:rsidTr="00CA7184">
        <w:tc>
          <w:tcPr>
            <w:tcW w:w="2628" w:type="dxa"/>
          </w:tcPr>
          <w:p w14:paraId="098892AC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576F7799" w14:textId="1D3B1230" w:rsidR="00BE001C" w:rsidRPr="00ED1F97" w:rsidRDefault="00A12B2F" w:rsidP="00A12B2F">
            <w:pPr>
              <w:widowControl/>
              <w:spacing w:before="0" w:after="0" w:line="276" w:lineRule="auto"/>
              <w:ind w:left="360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1.    </w:t>
            </w:r>
            <w:r w:rsidR="00BE001C" w:rsidRPr="00ED1F97">
              <w:rPr>
                <w:lang w:val="hr-HR"/>
              </w:rPr>
              <w:t xml:space="preserve">Korisnik odabire </w:t>
            </w:r>
            <w:r w:rsidR="00A602B8">
              <w:rPr>
                <w:i/>
                <w:lang w:val="hr-HR"/>
              </w:rPr>
              <w:t>ikonu pregledaj</w:t>
            </w:r>
          </w:p>
          <w:p w14:paraId="31CF880E" w14:textId="4CFCB1E9" w:rsidR="00BE001C" w:rsidRPr="00ED1F97" w:rsidRDefault="00A12B2F" w:rsidP="00A602B8">
            <w:pPr>
              <w:widowControl/>
              <w:spacing w:before="0" w:after="0" w:line="276" w:lineRule="auto"/>
              <w:ind w:left="360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2.    </w:t>
            </w:r>
            <w:r w:rsidR="00BE001C" w:rsidRPr="00ED1F97">
              <w:rPr>
                <w:lang w:val="hr-HR"/>
              </w:rPr>
              <w:t xml:space="preserve">Otvara se </w:t>
            </w:r>
            <w:r w:rsidR="00A602B8">
              <w:rPr>
                <w:lang w:val="hr-HR"/>
              </w:rPr>
              <w:t>dialog sa svim informacijama</w:t>
            </w:r>
          </w:p>
        </w:tc>
      </w:tr>
      <w:tr w:rsidR="00BE001C" w:rsidRPr="00ED1F97" w14:paraId="2BB957DF" w14:textId="77777777" w:rsidTr="00CA7184">
        <w:tc>
          <w:tcPr>
            <w:tcW w:w="2628" w:type="dxa"/>
          </w:tcPr>
          <w:p w14:paraId="7300C679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7FCB0CDC" w14:textId="1DDE29A5" w:rsidR="00BE001C" w:rsidRPr="00ED1F97" w:rsidRDefault="00BE001C" w:rsidP="00A12B2F">
            <w:pPr>
              <w:widowControl/>
              <w:spacing w:before="0" w:after="0" w:line="240" w:lineRule="auto"/>
              <w:jc w:val="left"/>
              <w:rPr>
                <w:lang w:val="hr-HR"/>
              </w:rPr>
            </w:pPr>
          </w:p>
        </w:tc>
      </w:tr>
      <w:tr w:rsidR="00BE001C" w:rsidRPr="00ED1F97" w14:paraId="6412F441" w14:textId="77777777" w:rsidTr="00CA7184">
        <w:tc>
          <w:tcPr>
            <w:tcW w:w="2628" w:type="dxa"/>
          </w:tcPr>
          <w:p w14:paraId="006CDAE9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6B16C866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50FC270D" w14:textId="77777777" w:rsidTr="00CA7184">
        <w:tc>
          <w:tcPr>
            <w:tcW w:w="2628" w:type="dxa"/>
          </w:tcPr>
          <w:p w14:paraId="46314917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BCDCB46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446B2A68" w14:textId="77777777" w:rsidTr="00CA7184">
        <w:tc>
          <w:tcPr>
            <w:tcW w:w="2628" w:type="dxa"/>
          </w:tcPr>
          <w:p w14:paraId="747309D7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7C4D816D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63CFB4C8" w14:textId="77777777" w:rsidTr="00CA7184">
        <w:tc>
          <w:tcPr>
            <w:tcW w:w="2628" w:type="dxa"/>
          </w:tcPr>
          <w:p w14:paraId="5E46C2B4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BA854F2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2364BFE0" w14:textId="77777777" w:rsidTr="00CA7184">
        <w:tc>
          <w:tcPr>
            <w:tcW w:w="2628" w:type="dxa"/>
          </w:tcPr>
          <w:p w14:paraId="325759F0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5C221AA3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12624B54" w14:textId="77777777" w:rsidTr="00CA7184">
        <w:tc>
          <w:tcPr>
            <w:tcW w:w="2628" w:type="dxa"/>
          </w:tcPr>
          <w:p w14:paraId="6B21B3FD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0702D2EC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03AAC8AC" w14:textId="77777777" w:rsidTr="00CA7184">
        <w:tc>
          <w:tcPr>
            <w:tcW w:w="2628" w:type="dxa"/>
          </w:tcPr>
          <w:p w14:paraId="5FF093B4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2B5F5774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5F68AFC6" w14:textId="77777777" w:rsidTr="00CA7184">
        <w:tc>
          <w:tcPr>
            <w:tcW w:w="2628" w:type="dxa"/>
          </w:tcPr>
          <w:p w14:paraId="49E1258E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5D6AA5D4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36199942" w14:textId="77777777" w:rsidTr="00CA7184">
        <w:tc>
          <w:tcPr>
            <w:tcW w:w="2628" w:type="dxa"/>
          </w:tcPr>
          <w:p w14:paraId="4E2C1F23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DB36440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  <w:tr w:rsidR="00BE001C" w:rsidRPr="00ED1F97" w14:paraId="0339C66F" w14:textId="77777777" w:rsidTr="00CA7184">
        <w:tc>
          <w:tcPr>
            <w:tcW w:w="2628" w:type="dxa"/>
          </w:tcPr>
          <w:p w14:paraId="0F1940B0" w14:textId="77777777" w:rsidR="00BE001C" w:rsidRPr="00ED1F97" w:rsidRDefault="00BE001C" w:rsidP="00CA7184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56D34CE5" w14:textId="77777777" w:rsidR="00BE001C" w:rsidRPr="00ED1F97" w:rsidRDefault="00BE001C" w:rsidP="00CA7184">
            <w:pPr>
              <w:rPr>
                <w:lang w:val="hr-HR"/>
              </w:rPr>
            </w:pPr>
          </w:p>
        </w:tc>
      </w:tr>
    </w:tbl>
    <w:p w14:paraId="088C2ED5" w14:textId="04ED463F" w:rsidR="00BE001C" w:rsidRDefault="00BE001C" w:rsidP="00BE001C">
      <w:pPr>
        <w:rPr>
          <w:lang w:val="hr-HR"/>
        </w:rPr>
      </w:pPr>
    </w:p>
    <w:p w14:paraId="1DACA074" w14:textId="77777777" w:rsidR="00BE001C" w:rsidRPr="00BE001C" w:rsidRDefault="00BE001C" w:rsidP="00BE001C">
      <w:pPr>
        <w:rPr>
          <w:lang w:val="hr-HR"/>
        </w:rPr>
      </w:pPr>
    </w:p>
    <w:p w14:paraId="5E13D530" w14:textId="6CBF1EE6" w:rsidR="009453EB" w:rsidRDefault="00A602B8" w:rsidP="00887311">
      <w:pPr>
        <w:pStyle w:val="Heading2"/>
        <w:rPr>
          <w:lang w:val="hr-HR"/>
        </w:rPr>
      </w:pPr>
      <w:r>
        <w:rPr>
          <w:lang w:val="hr-HR"/>
        </w:rPr>
        <w:t>Uređivanje dnevnika rada</w:t>
      </w:r>
    </w:p>
    <w:p w14:paraId="1E4A3FF5" w14:textId="77777777" w:rsidR="00887311" w:rsidRPr="00887311" w:rsidRDefault="00887311" w:rsidP="00887311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130768EB" w14:textId="77777777" w:rsidTr="009453EB">
        <w:tc>
          <w:tcPr>
            <w:tcW w:w="1728" w:type="dxa"/>
          </w:tcPr>
          <w:p w14:paraId="39E686C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5BCE43AF" w14:textId="6346A7F8" w:rsidR="009453EB" w:rsidRPr="00ED1F97" w:rsidRDefault="008A1461" w:rsidP="009453EB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9453EB" w:rsidRPr="00ED1F97" w14:paraId="6BDCDB9D" w14:textId="77777777" w:rsidTr="009453EB">
        <w:tc>
          <w:tcPr>
            <w:tcW w:w="1728" w:type="dxa"/>
          </w:tcPr>
          <w:p w14:paraId="1E50B8C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19CD164A" w14:textId="60AC2B48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Uređivanje dnevnika rada</w:t>
            </w:r>
          </w:p>
        </w:tc>
      </w:tr>
      <w:tr w:rsidR="009453EB" w:rsidRPr="00ED1F97" w14:paraId="18627D56" w14:textId="77777777" w:rsidTr="009453EB">
        <w:tc>
          <w:tcPr>
            <w:tcW w:w="1728" w:type="dxa"/>
          </w:tcPr>
          <w:p w14:paraId="12E201D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036E1716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178696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736F858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9EA0CF2" w14:textId="77777777" w:rsidTr="009453EB">
        <w:tc>
          <w:tcPr>
            <w:tcW w:w="1728" w:type="dxa"/>
          </w:tcPr>
          <w:p w14:paraId="156F184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6203DD18" w14:textId="0FCAC113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07.09.2022.</w:t>
            </w:r>
          </w:p>
        </w:tc>
        <w:tc>
          <w:tcPr>
            <w:tcW w:w="2409" w:type="dxa"/>
          </w:tcPr>
          <w:p w14:paraId="4945D87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178EBCB4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02FF8BAA" w14:textId="77777777" w:rsidR="009453EB" w:rsidRPr="00ED1F97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769B5BD5" w14:textId="77777777" w:rsidTr="009453EB">
        <w:tc>
          <w:tcPr>
            <w:tcW w:w="2628" w:type="dxa"/>
          </w:tcPr>
          <w:p w14:paraId="209DB3E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D0A7E47" w14:textId="796CCFC9" w:rsidR="009453EB" w:rsidRPr="00ED1F97" w:rsidRDefault="00A602B8" w:rsidP="009453EB">
            <w:pPr>
              <w:rPr>
                <w:lang w:val="hr-HR"/>
              </w:rPr>
            </w:pPr>
            <w:r>
              <w:rPr>
                <w:lang w:val="hr-HR"/>
              </w:rPr>
              <w:t>Dobavljač</w:t>
            </w:r>
          </w:p>
        </w:tc>
      </w:tr>
      <w:tr w:rsidR="009453EB" w:rsidRPr="00ED1F97" w14:paraId="73DE2F20" w14:textId="77777777" w:rsidTr="009453EB">
        <w:tc>
          <w:tcPr>
            <w:tcW w:w="2628" w:type="dxa"/>
          </w:tcPr>
          <w:p w14:paraId="411EE5C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Description:</w:t>
            </w:r>
          </w:p>
        </w:tc>
        <w:tc>
          <w:tcPr>
            <w:tcW w:w="7119" w:type="dxa"/>
          </w:tcPr>
          <w:p w14:paraId="5960DBD4" w14:textId="1301D740" w:rsidR="009453EB" w:rsidRPr="00ED1F97" w:rsidRDefault="009453EB" w:rsidP="00917500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Prijavljeni korisnik </w:t>
            </w:r>
            <w:r w:rsidR="00917500">
              <w:rPr>
                <w:lang w:val="hr-HR"/>
              </w:rPr>
              <w:t>dobavljač vodi evidenciju o radu.</w:t>
            </w:r>
          </w:p>
        </w:tc>
      </w:tr>
      <w:tr w:rsidR="009453EB" w:rsidRPr="00ED1F97" w14:paraId="74EC6C31" w14:textId="77777777" w:rsidTr="009453EB">
        <w:tc>
          <w:tcPr>
            <w:tcW w:w="2628" w:type="dxa"/>
          </w:tcPr>
          <w:p w14:paraId="2DC2DA0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2733450B" w14:textId="6B7E96C1" w:rsidR="009453EB" w:rsidRPr="00ED1F97" w:rsidRDefault="00917500" w:rsidP="009453EB">
            <w:pPr>
              <w:rPr>
                <w:lang w:val="hr-HR"/>
              </w:rPr>
            </w:pPr>
            <w:r>
              <w:rPr>
                <w:lang w:val="hr-HR"/>
              </w:rPr>
              <w:t>Dnevnik rada</w:t>
            </w:r>
          </w:p>
        </w:tc>
      </w:tr>
      <w:tr w:rsidR="009453EB" w:rsidRPr="00ED1F97" w14:paraId="1E87ADDD" w14:textId="77777777" w:rsidTr="009453EB">
        <w:tc>
          <w:tcPr>
            <w:tcW w:w="2628" w:type="dxa"/>
          </w:tcPr>
          <w:p w14:paraId="2CFF92A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0B92EC80" w14:textId="76E78A8C" w:rsidR="009453EB" w:rsidRPr="00ED1F97" w:rsidRDefault="00917500" w:rsidP="00917500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1.  Prijavljeni korisnik</w:t>
            </w:r>
          </w:p>
        </w:tc>
      </w:tr>
      <w:tr w:rsidR="009453EB" w:rsidRPr="00ED1F97" w14:paraId="0A7F0C79" w14:textId="77777777" w:rsidTr="009453EB">
        <w:tc>
          <w:tcPr>
            <w:tcW w:w="2628" w:type="dxa"/>
          </w:tcPr>
          <w:p w14:paraId="5625B61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7FC6D8F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162D19D5" w14:textId="77777777" w:rsidTr="009453EB">
        <w:tc>
          <w:tcPr>
            <w:tcW w:w="2628" w:type="dxa"/>
          </w:tcPr>
          <w:p w14:paraId="470E380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0788359F" w14:textId="1E729CFF" w:rsidR="00917500" w:rsidRDefault="009453EB" w:rsidP="00917500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</w:t>
            </w:r>
            <w:r w:rsidR="00917500">
              <w:rPr>
                <w:lang w:val="hr-HR"/>
              </w:rPr>
              <w:t>ik dnevnik rada</w:t>
            </w:r>
          </w:p>
          <w:p w14:paraId="7580132E" w14:textId="77777777" w:rsidR="009453EB" w:rsidRDefault="00430D59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 </w:t>
            </w:r>
            <w:r w:rsidR="00917500">
              <w:rPr>
                <w:lang w:val="hr-HR"/>
              </w:rPr>
              <w:t>Popunjava polja po želji</w:t>
            </w:r>
          </w:p>
          <w:p w14:paraId="3D663C89" w14:textId="1AD6D2D0" w:rsidR="00917500" w:rsidRPr="00ED1F97" w:rsidRDefault="00917500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Sprema promjene klikom na dugme spremi</w:t>
            </w:r>
          </w:p>
        </w:tc>
      </w:tr>
      <w:tr w:rsidR="009453EB" w:rsidRPr="00ED1F97" w14:paraId="11924A1F" w14:textId="77777777" w:rsidTr="009453EB">
        <w:tc>
          <w:tcPr>
            <w:tcW w:w="2628" w:type="dxa"/>
          </w:tcPr>
          <w:p w14:paraId="5B44AD7C" w14:textId="4D6CC2C6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74C0553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FF113B5" w14:textId="77777777" w:rsidTr="009453EB">
        <w:tc>
          <w:tcPr>
            <w:tcW w:w="2628" w:type="dxa"/>
          </w:tcPr>
          <w:p w14:paraId="343235A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0540BF2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14B5C6A" w14:textId="77777777" w:rsidTr="009453EB">
        <w:tc>
          <w:tcPr>
            <w:tcW w:w="2628" w:type="dxa"/>
          </w:tcPr>
          <w:p w14:paraId="7E8DBB8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1E5F18E9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C85733D" w14:textId="77777777" w:rsidTr="009453EB">
        <w:tc>
          <w:tcPr>
            <w:tcW w:w="2628" w:type="dxa"/>
          </w:tcPr>
          <w:p w14:paraId="03252A1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43CBCD0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5886A6C" w14:textId="77777777" w:rsidTr="009453EB">
        <w:tc>
          <w:tcPr>
            <w:tcW w:w="2628" w:type="dxa"/>
          </w:tcPr>
          <w:p w14:paraId="26A2D90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06BE04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0A1CCC4" w14:textId="77777777" w:rsidTr="009453EB">
        <w:tc>
          <w:tcPr>
            <w:tcW w:w="2628" w:type="dxa"/>
          </w:tcPr>
          <w:p w14:paraId="6D678E8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38D363A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CA3AF5F" w14:textId="77777777" w:rsidTr="009453EB">
        <w:tc>
          <w:tcPr>
            <w:tcW w:w="2628" w:type="dxa"/>
          </w:tcPr>
          <w:p w14:paraId="7A39344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7F98312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260482C" w14:textId="77777777" w:rsidTr="009453EB">
        <w:tc>
          <w:tcPr>
            <w:tcW w:w="2628" w:type="dxa"/>
          </w:tcPr>
          <w:p w14:paraId="7E8B742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46F3CF3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E9445C1" w14:textId="77777777" w:rsidTr="009453EB">
        <w:tc>
          <w:tcPr>
            <w:tcW w:w="2628" w:type="dxa"/>
          </w:tcPr>
          <w:p w14:paraId="12BD6A6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07A7773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F68E192" w14:textId="77777777" w:rsidTr="009453EB">
        <w:tc>
          <w:tcPr>
            <w:tcW w:w="2628" w:type="dxa"/>
          </w:tcPr>
          <w:p w14:paraId="5944C45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3E2E406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AB95418" w14:textId="77777777" w:rsidTr="009453EB">
        <w:tc>
          <w:tcPr>
            <w:tcW w:w="2628" w:type="dxa"/>
          </w:tcPr>
          <w:p w14:paraId="45A25C1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00B35465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335D87EC" w14:textId="5CE27439" w:rsidR="00E86938" w:rsidRDefault="00E86938" w:rsidP="009453EB">
      <w:pPr>
        <w:rPr>
          <w:lang w:val="hr-HR"/>
        </w:rPr>
      </w:pPr>
    </w:p>
    <w:p w14:paraId="76919B6D" w14:textId="343AF92D" w:rsidR="00DB1853" w:rsidRDefault="00DB1853" w:rsidP="009453EB">
      <w:pPr>
        <w:rPr>
          <w:lang w:val="hr-HR"/>
        </w:rPr>
      </w:pPr>
    </w:p>
    <w:p w14:paraId="5575F1C3" w14:textId="77777777" w:rsidR="00DB1853" w:rsidRDefault="00DB1853" w:rsidP="009453EB">
      <w:pPr>
        <w:rPr>
          <w:lang w:val="hr-HR"/>
        </w:rPr>
      </w:pPr>
    </w:p>
    <w:p w14:paraId="41BBA21B" w14:textId="79C5896B" w:rsidR="00F14979" w:rsidRPr="00F14979" w:rsidRDefault="00917500" w:rsidP="00887311">
      <w:pPr>
        <w:pStyle w:val="Heading2"/>
        <w:rPr>
          <w:lang w:val="hr-HR"/>
        </w:rPr>
      </w:pPr>
      <w:r>
        <w:rPr>
          <w:lang w:val="hr-HR"/>
        </w:rPr>
        <w:t>Pregled finalne dokumentacije</w:t>
      </w:r>
    </w:p>
    <w:p w14:paraId="5646C1F8" w14:textId="77777777" w:rsidR="00D072BB" w:rsidRDefault="00D072B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D072BB" w:rsidRPr="00ED1F97" w14:paraId="6F586020" w14:textId="77777777" w:rsidTr="006656CB">
        <w:tc>
          <w:tcPr>
            <w:tcW w:w="1728" w:type="dxa"/>
          </w:tcPr>
          <w:p w14:paraId="738C30F7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643F66D2" w14:textId="200FFBCA" w:rsidR="00D072BB" w:rsidRPr="00ED1F97" w:rsidRDefault="008A1461" w:rsidP="006656CB">
            <w:pPr>
              <w:rPr>
                <w:lang w:val="hr-HR"/>
              </w:rPr>
            </w:pPr>
            <w:r>
              <w:rPr>
                <w:lang w:val="hr-HR"/>
              </w:rPr>
              <w:t>8</w:t>
            </w:r>
          </w:p>
        </w:tc>
      </w:tr>
      <w:tr w:rsidR="00D072BB" w:rsidRPr="00ED1F97" w14:paraId="5539A3FC" w14:textId="77777777" w:rsidTr="006656CB">
        <w:tc>
          <w:tcPr>
            <w:tcW w:w="1728" w:type="dxa"/>
          </w:tcPr>
          <w:p w14:paraId="2C6CA3A9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5ECF63EF" w14:textId="54A89C2D" w:rsidR="00D072BB" w:rsidRPr="00ED1F97" w:rsidRDefault="00917500" w:rsidP="006656CB">
            <w:pPr>
              <w:rPr>
                <w:lang w:val="hr-HR"/>
              </w:rPr>
            </w:pPr>
            <w:r>
              <w:rPr>
                <w:lang w:val="hr-HR"/>
              </w:rPr>
              <w:t>Pregled finalne dokumentacije</w:t>
            </w:r>
          </w:p>
        </w:tc>
      </w:tr>
      <w:tr w:rsidR="00D072BB" w:rsidRPr="00ED1F97" w14:paraId="665D917C" w14:textId="77777777" w:rsidTr="006656CB">
        <w:tc>
          <w:tcPr>
            <w:tcW w:w="1728" w:type="dxa"/>
          </w:tcPr>
          <w:p w14:paraId="1F54E46C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16CBCFF7" w14:textId="77777777" w:rsidR="00D072BB" w:rsidRPr="00ED1F97" w:rsidRDefault="00D072BB" w:rsidP="006656C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23F5EA35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2C26C4ED" w14:textId="77777777" w:rsidR="00D072BB" w:rsidRPr="00ED1F97" w:rsidRDefault="00D072BB" w:rsidP="006656CB">
            <w:pPr>
              <w:rPr>
                <w:lang w:val="hr-HR"/>
              </w:rPr>
            </w:pPr>
          </w:p>
        </w:tc>
      </w:tr>
      <w:tr w:rsidR="00D072BB" w:rsidRPr="00ED1F97" w14:paraId="47E2BEC1" w14:textId="77777777" w:rsidTr="006656CB">
        <w:tc>
          <w:tcPr>
            <w:tcW w:w="1728" w:type="dxa"/>
          </w:tcPr>
          <w:p w14:paraId="2EA336A3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Date Created:</w:t>
            </w:r>
          </w:p>
        </w:tc>
        <w:tc>
          <w:tcPr>
            <w:tcW w:w="2775" w:type="dxa"/>
          </w:tcPr>
          <w:p w14:paraId="4673D6F8" w14:textId="3D74F641" w:rsidR="00D072BB" w:rsidRPr="00ED1F97" w:rsidRDefault="00917500" w:rsidP="006656CB">
            <w:pPr>
              <w:rPr>
                <w:lang w:val="hr-HR"/>
              </w:rPr>
            </w:pPr>
            <w:r>
              <w:rPr>
                <w:lang w:val="hr-HR"/>
              </w:rPr>
              <w:t>07.09.2022.</w:t>
            </w:r>
          </w:p>
        </w:tc>
        <w:tc>
          <w:tcPr>
            <w:tcW w:w="2409" w:type="dxa"/>
          </w:tcPr>
          <w:p w14:paraId="650AB412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6AAF76B" w14:textId="77777777" w:rsidR="00D072BB" w:rsidRPr="00ED1F97" w:rsidRDefault="00D072BB" w:rsidP="006656CB">
            <w:pPr>
              <w:rPr>
                <w:lang w:val="hr-HR"/>
              </w:rPr>
            </w:pPr>
          </w:p>
        </w:tc>
      </w:tr>
    </w:tbl>
    <w:p w14:paraId="3C1EE7C4" w14:textId="77777777" w:rsidR="00E86938" w:rsidRDefault="00E86938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1603AD" w:rsidRPr="00ED1F97" w14:paraId="0A9E4C04" w14:textId="77777777" w:rsidTr="006656CB">
        <w:tc>
          <w:tcPr>
            <w:tcW w:w="2628" w:type="dxa"/>
          </w:tcPr>
          <w:p w14:paraId="4548288E" w14:textId="77777777" w:rsidR="001603AD" w:rsidRPr="00ED1F97" w:rsidRDefault="001603AD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7C48A992" w14:textId="40763255" w:rsidR="001603AD" w:rsidRPr="00ED1F97" w:rsidRDefault="00917500" w:rsidP="006656CB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1603AD" w:rsidRPr="00ED1F97" w14:paraId="7D332A92" w14:textId="77777777" w:rsidTr="006656CB">
        <w:tc>
          <w:tcPr>
            <w:tcW w:w="2628" w:type="dxa"/>
          </w:tcPr>
          <w:p w14:paraId="75D6E03C" w14:textId="77777777" w:rsidR="001603AD" w:rsidRPr="00ED1F97" w:rsidRDefault="001603AD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4F655322" w14:textId="758B3306" w:rsidR="001603AD" w:rsidRPr="00ED1F97" w:rsidRDefault="00917500" w:rsidP="006656CB">
            <w:pPr>
              <w:rPr>
                <w:lang w:val="hr-HR"/>
              </w:rPr>
            </w:pPr>
            <w:r>
              <w:rPr>
                <w:lang w:val="hr-HR"/>
              </w:rPr>
              <w:t>Admin pregledaje finalnu dokumentaciju poslanu od strane dobavljača.</w:t>
            </w:r>
          </w:p>
        </w:tc>
      </w:tr>
      <w:tr w:rsidR="00EF18EF" w:rsidRPr="00ED1F97" w14:paraId="406C7057" w14:textId="77777777" w:rsidTr="006656CB">
        <w:tc>
          <w:tcPr>
            <w:tcW w:w="2628" w:type="dxa"/>
          </w:tcPr>
          <w:p w14:paraId="2EF52078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0CEB7822" w14:textId="6F7A320C" w:rsidR="00EF18EF" w:rsidRPr="0086740B" w:rsidRDefault="00EF18EF" w:rsidP="00917500">
            <w:pPr>
              <w:rPr>
                <w:lang w:val="hr-HR"/>
              </w:rPr>
            </w:pPr>
            <w:r>
              <w:rPr>
                <w:lang w:val="hr-HR"/>
              </w:rPr>
              <w:t xml:space="preserve">Pregled </w:t>
            </w:r>
            <w:r w:rsidR="00917500">
              <w:rPr>
                <w:lang w:val="hr-HR"/>
              </w:rPr>
              <w:t>dokumentacije</w:t>
            </w:r>
          </w:p>
        </w:tc>
      </w:tr>
      <w:tr w:rsidR="00EF18EF" w:rsidRPr="00ED1F97" w14:paraId="6C689979" w14:textId="77777777" w:rsidTr="006656CB">
        <w:tc>
          <w:tcPr>
            <w:tcW w:w="2628" w:type="dxa"/>
          </w:tcPr>
          <w:p w14:paraId="1B1E9818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7FBD8610" w14:textId="2C1635F6" w:rsidR="00EF18EF" w:rsidRPr="00ED1F97" w:rsidRDefault="00EF18EF" w:rsidP="006656CB">
            <w:pPr>
              <w:ind w:left="360"/>
              <w:rPr>
                <w:lang w:val="hr-HR"/>
              </w:rPr>
            </w:pPr>
            <w:r w:rsidRPr="00ED1F97">
              <w:rPr>
                <w:lang w:val="hr-HR"/>
              </w:rPr>
              <w:t xml:space="preserve">1.  </w:t>
            </w:r>
            <w:r>
              <w:rPr>
                <w:lang w:val="hr-HR"/>
              </w:rPr>
              <w:t>Prijavljeni korisnik</w:t>
            </w:r>
          </w:p>
          <w:p w14:paraId="24CD209B" w14:textId="77777777" w:rsidR="00EF18EF" w:rsidRPr="00ED1F97" w:rsidRDefault="00EF18EF" w:rsidP="00EF18EF">
            <w:pPr>
              <w:widowControl/>
              <w:spacing w:before="0" w:after="0" w:line="240" w:lineRule="auto"/>
              <w:ind w:left="720"/>
              <w:jc w:val="left"/>
              <w:rPr>
                <w:lang w:val="hr-HR"/>
              </w:rPr>
            </w:pPr>
          </w:p>
        </w:tc>
      </w:tr>
      <w:tr w:rsidR="00EF18EF" w:rsidRPr="00ED1F97" w14:paraId="6E2EA7E5" w14:textId="77777777" w:rsidTr="006656CB">
        <w:tc>
          <w:tcPr>
            <w:tcW w:w="2628" w:type="dxa"/>
          </w:tcPr>
          <w:p w14:paraId="03D49585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0D78CBC9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EF18EF" w:rsidRPr="00ED1F97" w14:paraId="69D39300" w14:textId="77777777" w:rsidTr="006656CB">
        <w:tc>
          <w:tcPr>
            <w:tcW w:w="2628" w:type="dxa"/>
          </w:tcPr>
          <w:p w14:paraId="0EEC0025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0ECE39FA" w14:textId="593A9A0B" w:rsidR="00EF18EF" w:rsidRPr="00524A31" w:rsidRDefault="00EF18EF" w:rsidP="00EF18EF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 w:rsidR="00917500">
              <w:rPr>
                <w:i/>
                <w:lang w:val="hr-HR"/>
              </w:rPr>
              <w:t>dokumentaciju</w:t>
            </w:r>
          </w:p>
          <w:p w14:paraId="1892D795" w14:textId="2C5F0C1F" w:rsidR="00917500" w:rsidRPr="00211F49" w:rsidRDefault="00917500" w:rsidP="00917500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dialog sa svim informacijama</w:t>
            </w:r>
          </w:p>
          <w:p w14:paraId="4CDD88BD" w14:textId="7F5DAAA4" w:rsidR="00EF18EF" w:rsidRPr="00211F49" w:rsidRDefault="00917500" w:rsidP="00211F49">
            <w:pPr>
              <w:pStyle w:val="ListParagraph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potvrđuje ispravnost</w:t>
            </w:r>
          </w:p>
        </w:tc>
      </w:tr>
      <w:tr w:rsidR="00EF18EF" w:rsidRPr="00ED1F97" w14:paraId="56DCDE1E" w14:textId="77777777" w:rsidTr="006656CB">
        <w:tc>
          <w:tcPr>
            <w:tcW w:w="2628" w:type="dxa"/>
          </w:tcPr>
          <w:p w14:paraId="74BB46C1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4F965F8F" w14:textId="052B9222" w:rsidR="00EF18EF" w:rsidRPr="00EF18EF" w:rsidRDefault="00917500" w:rsidP="00917500">
            <w:pPr>
              <w:pStyle w:val="ListParagraph"/>
              <w:numPr>
                <w:ilvl w:val="0"/>
                <w:numId w:val="31"/>
              </w:numPr>
              <w:rPr>
                <w:lang w:val="hr-HR"/>
              </w:rPr>
            </w:pPr>
            <w:r>
              <w:rPr>
                <w:lang w:val="hr-HR"/>
              </w:rPr>
              <w:t>Dokumentacija ne prati dogovor</w:t>
            </w:r>
          </w:p>
        </w:tc>
      </w:tr>
      <w:tr w:rsidR="00EF18EF" w:rsidRPr="00ED1F97" w14:paraId="7651D5EE" w14:textId="77777777" w:rsidTr="006656CB">
        <w:tc>
          <w:tcPr>
            <w:tcW w:w="2628" w:type="dxa"/>
          </w:tcPr>
          <w:p w14:paraId="724217B0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6C939F44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5B9837C9" w14:textId="77777777" w:rsidTr="006656CB">
        <w:tc>
          <w:tcPr>
            <w:tcW w:w="2628" w:type="dxa"/>
          </w:tcPr>
          <w:p w14:paraId="3C8910C2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7154C1B5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42B00A53" w14:textId="77777777" w:rsidTr="006656CB">
        <w:tc>
          <w:tcPr>
            <w:tcW w:w="2628" w:type="dxa"/>
          </w:tcPr>
          <w:p w14:paraId="79A0FDBF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30337F86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214E67CF" w14:textId="77777777" w:rsidTr="006656CB">
        <w:tc>
          <w:tcPr>
            <w:tcW w:w="2628" w:type="dxa"/>
          </w:tcPr>
          <w:p w14:paraId="7688F967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7FD4C9CB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D247980" w14:textId="77777777" w:rsidTr="006656CB">
        <w:tc>
          <w:tcPr>
            <w:tcW w:w="2628" w:type="dxa"/>
          </w:tcPr>
          <w:p w14:paraId="57F13BCD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5C900BE0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B03300B" w14:textId="77777777" w:rsidTr="006656CB">
        <w:tc>
          <w:tcPr>
            <w:tcW w:w="2628" w:type="dxa"/>
          </w:tcPr>
          <w:p w14:paraId="1B55F746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4BFBEEC1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31CA3721" w14:textId="77777777" w:rsidTr="006656CB">
        <w:tc>
          <w:tcPr>
            <w:tcW w:w="2628" w:type="dxa"/>
          </w:tcPr>
          <w:p w14:paraId="6456C5E0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6FF1FED5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02013469" w14:textId="77777777" w:rsidTr="006656CB">
        <w:tc>
          <w:tcPr>
            <w:tcW w:w="2628" w:type="dxa"/>
          </w:tcPr>
          <w:p w14:paraId="35B1A94E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7BB8F7A3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9F03F06" w14:textId="77777777" w:rsidTr="006656CB">
        <w:tc>
          <w:tcPr>
            <w:tcW w:w="2628" w:type="dxa"/>
          </w:tcPr>
          <w:p w14:paraId="03444DEE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6E6E5643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BEB4F7B" w14:textId="77777777" w:rsidTr="006656CB">
        <w:tc>
          <w:tcPr>
            <w:tcW w:w="2628" w:type="dxa"/>
          </w:tcPr>
          <w:p w14:paraId="30AE90BD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33F3680B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4A6D5D" w:rsidRPr="00ED1F97" w14:paraId="10A7C471" w14:textId="77777777" w:rsidTr="006656CB">
        <w:tc>
          <w:tcPr>
            <w:tcW w:w="2628" w:type="dxa"/>
          </w:tcPr>
          <w:p w14:paraId="399F3D82" w14:textId="77777777" w:rsidR="004A6D5D" w:rsidRPr="00ED1F97" w:rsidRDefault="004A6D5D" w:rsidP="006656CB">
            <w:pPr>
              <w:rPr>
                <w:lang w:val="hr-HR"/>
              </w:rPr>
            </w:pPr>
          </w:p>
        </w:tc>
        <w:tc>
          <w:tcPr>
            <w:tcW w:w="7119" w:type="dxa"/>
          </w:tcPr>
          <w:p w14:paraId="2D076B2F" w14:textId="77777777" w:rsidR="004A6D5D" w:rsidRPr="00ED1F97" w:rsidRDefault="004A6D5D" w:rsidP="006656CB">
            <w:pPr>
              <w:rPr>
                <w:lang w:val="hr-HR"/>
              </w:rPr>
            </w:pPr>
          </w:p>
        </w:tc>
      </w:tr>
    </w:tbl>
    <w:p w14:paraId="0778ECD9" w14:textId="77777777" w:rsidR="00E86938" w:rsidRDefault="00E86938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15A965EC" w14:textId="77777777" w:rsidR="004A5686" w:rsidRDefault="004A5686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1EB7CA3B" w14:textId="77777777" w:rsidR="004A5686" w:rsidRPr="00ED1F97" w:rsidRDefault="004A5686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  <w:bookmarkStart w:id="31" w:name="_GoBack"/>
      <w:bookmarkEnd w:id="31"/>
    </w:p>
    <w:p w14:paraId="22232EBD" w14:textId="7EF8F26A" w:rsidR="00C50A9F" w:rsidRPr="008A1461" w:rsidRDefault="003B54C9" w:rsidP="00C50A9F">
      <w:pPr>
        <w:pStyle w:val="Heading2"/>
        <w:rPr>
          <w:rFonts w:cs="Arial"/>
          <w:sz w:val="22"/>
          <w:szCs w:val="22"/>
          <w:lang w:val="hr-HR"/>
        </w:rPr>
      </w:pPr>
      <w:bookmarkStart w:id="32" w:name="_Toc367316753"/>
      <w:bookmarkStart w:id="33" w:name="_Toc367793464"/>
      <w:bookmarkStart w:id="34" w:name="_Toc532472401"/>
      <w:bookmarkStart w:id="35" w:name="_Toc64989498"/>
      <w:r w:rsidRPr="00ED1F97">
        <w:rPr>
          <w:rFonts w:cs="Arial"/>
          <w:sz w:val="22"/>
          <w:szCs w:val="22"/>
          <w:lang w:val="hr-HR"/>
        </w:rPr>
        <w:lastRenderedPageBreak/>
        <w:t>Klasifikacija funkcionalnih zahtjeva</w:t>
      </w:r>
      <w:bookmarkEnd w:id="32"/>
      <w:bookmarkEnd w:id="33"/>
      <w:r w:rsidRPr="00ED1F97">
        <w:rPr>
          <w:rFonts w:cs="Arial"/>
          <w:sz w:val="22"/>
          <w:szCs w:val="22"/>
          <w:lang w:val="hr-HR"/>
        </w:rPr>
        <w:t xml:space="preserve"> ili USE CASE</w:t>
      </w:r>
      <w:bookmarkEnd w:id="34"/>
      <w:bookmarkEnd w:id="35"/>
    </w:p>
    <w:p w14:paraId="01214695" w14:textId="77777777" w:rsidR="00D561C7" w:rsidRPr="00ED1F97" w:rsidRDefault="00D561C7" w:rsidP="003B54C9">
      <w:pPr>
        <w:rPr>
          <w:rFonts w:ascii="Arial" w:hAnsi="Arial" w:cs="Arial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B54C9" w:rsidRPr="00ED1F97" w14:paraId="1A091CEE" w14:textId="77777777" w:rsidTr="00E540C2">
        <w:tc>
          <w:tcPr>
            <w:tcW w:w="4788" w:type="dxa"/>
            <w:shd w:val="clear" w:color="auto" w:fill="auto"/>
          </w:tcPr>
          <w:p w14:paraId="749D7BE5" w14:textId="77777777" w:rsidR="003B54C9" w:rsidRPr="00ED1F97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14:paraId="58A7021E" w14:textId="77777777" w:rsidR="003B54C9" w:rsidRPr="00ED1F97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ED1F97" w14:paraId="7D4FDCDD" w14:textId="77777777" w:rsidTr="00E540C2">
        <w:tc>
          <w:tcPr>
            <w:tcW w:w="4788" w:type="dxa"/>
            <w:shd w:val="clear" w:color="auto" w:fill="auto"/>
          </w:tcPr>
          <w:p w14:paraId="6AA79CBE" w14:textId="77777777" w:rsidR="003B54C9" w:rsidRPr="00ED1F97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14:paraId="3B350D66" w14:textId="77777777" w:rsidR="003B54C9" w:rsidRPr="00ED1F97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ED1F97" w14:paraId="512961A7" w14:textId="77777777" w:rsidTr="00E540C2">
        <w:tc>
          <w:tcPr>
            <w:tcW w:w="4788" w:type="dxa"/>
            <w:shd w:val="clear" w:color="auto" w:fill="auto"/>
          </w:tcPr>
          <w:p w14:paraId="7BD9102E" w14:textId="77777777" w:rsidR="003B54C9" w:rsidRPr="00ED1F97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</w:tcPr>
          <w:p w14:paraId="514EA554" w14:textId="77777777" w:rsidR="003B54C9" w:rsidRPr="00ED1F9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ED1F97" w14:paraId="4F3D7B30" w14:textId="77777777" w:rsidTr="00E540C2">
        <w:tc>
          <w:tcPr>
            <w:tcW w:w="4788" w:type="dxa"/>
            <w:shd w:val="clear" w:color="auto" w:fill="auto"/>
          </w:tcPr>
          <w:p w14:paraId="3B943137" w14:textId="77777777" w:rsidR="003B54C9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</w:tcPr>
          <w:p w14:paraId="3F30D3E3" w14:textId="77777777" w:rsidR="00D561C7" w:rsidRPr="00ED1F9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3C917AC0" w14:textId="77777777" w:rsidTr="00E540C2">
        <w:tc>
          <w:tcPr>
            <w:tcW w:w="4788" w:type="dxa"/>
            <w:shd w:val="clear" w:color="auto" w:fill="auto"/>
          </w:tcPr>
          <w:p w14:paraId="04ABC479" w14:textId="77777777" w:rsidR="00D561C7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788" w:type="dxa"/>
            <w:shd w:val="clear" w:color="auto" w:fill="auto"/>
          </w:tcPr>
          <w:p w14:paraId="4C9CF5E0" w14:textId="77777777" w:rsidR="00D561C7" w:rsidRPr="00ED1F9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66B91802" w14:textId="77777777" w:rsidTr="00E540C2">
        <w:tc>
          <w:tcPr>
            <w:tcW w:w="4788" w:type="dxa"/>
            <w:shd w:val="clear" w:color="auto" w:fill="auto"/>
          </w:tcPr>
          <w:p w14:paraId="341EF290" w14:textId="77777777" w:rsidR="00D561C7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788" w:type="dxa"/>
            <w:shd w:val="clear" w:color="auto" w:fill="auto"/>
          </w:tcPr>
          <w:p w14:paraId="224C5DD9" w14:textId="067FF8FF" w:rsidR="00D561C7" w:rsidRPr="00ED1F97" w:rsidRDefault="008A1461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103FE796" w14:textId="77777777" w:rsidTr="00E540C2">
        <w:tc>
          <w:tcPr>
            <w:tcW w:w="4788" w:type="dxa"/>
            <w:shd w:val="clear" w:color="auto" w:fill="auto"/>
          </w:tcPr>
          <w:p w14:paraId="65DAFE2F" w14:textId="77777777" w:rsidR="00D561C7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788" w:type="dxa"/>
            <w:shd w:val="clear" w:color="auto" w:fill="auto"/>
          </w:tcPr>
          <w:p w14:paraId="1D563BC6" w14:textId="77777777" w:rsidR="00D561C7" w:rsidRPr="00ED1F97" w:rsidRDefault="0001711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548EC7D6" w14:textId="77777777" w:rsidTr="00E540C2">
        <w:tc>
          <w:tcPr>
            <w:tcW w:w="4788" w:type="dxa"/>
            <w:shd w:val="clear" w:color="auto" w:fill="auto"/>
          </w:tcPr>
          <w:p w14:paraId="7EA411FF" w14:textId="77777777" w:rsidR="00D561C7" w:rsidRPr="00ED1F97" w:rsidRDefault="00EF18EF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788" w:type="dxa"/>
            <w:shd w:val="clear" w:color="auto" w:fill="auto"/>
          </w:tcPr>
          <w:p w14:paraId="77535FCA" w14:textId="26375738" w:rsidR="00D561C7" w:rsidRPr="00ED1F97" w:rsidRDefault="008A1461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8A1461" w:rsidRPr="00ED1F97" w14:paraId="703AA8B4" w14:textId="77777777" w:rsidTr="00E540C2">
        <w:tc>
          <w:tcPr>
            <w:tcW w:w="4788" w:type="dxa"/>
            <w:shd w:val="clear" w:color="auto" w:fill="auto"/>
          </w:tcPr>
          <w:p w14:paraId="6954F0B7" w14:textId="5EF44176" w:rsidR="008A1461" w:rsidRDefault="008A1461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UC8</w:t>
            </w:r>
          </w:p>
        </w:tc>
        <w:tc>
          <w:tcPr>
            <w:tcW w:w="4788" w:type="dxa"/>
            <w:shd w:val="clear" w:color="auto" w:fill="auto"/>
          </w:tcPr>
          <w:p w14:paraId="7AA39290" w14:textId="66F59ABD" w:rsidR="008A1461" w:rsidRDefault="0091750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355B868E" w14:textId="77777777" w:rsidR="006C146B" w:rsidRDefault="006C146B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773E2BE9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27276F06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2EDB09E1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2416C845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190DB624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3E1149F6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384F35C3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51CE5A0C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746160E3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56CEDF32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59556F62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3D9EE3DC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13983FEC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52D901C5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6A25D5E1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488B077B" w14:textId="77777777" w:rsidR="00917500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18AAE55C" w14:textId="77777777" w:rsidR="00917500" w:rsidRPr="00ED1F97" w:rsidRDefault="00917500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32999E65" w14:textId="77777777" w:rsidR="00871058" w:rsidRPr="00ED1F97" w:rsidRDefault="00871058" w:rsidP="005E509D">
      <w:pPr>
        <w:pStyle w:val="Heading1"/>
        <w:rPr>
          <w:sz w:val="26"/>
          <w:lang w:val="hr-HR"/>
        </w:rPr>
      </w:pPr>
      <w:bookmarkStart w:id="36" w:name="_Toc363403539"/>
      <w:bookmarkStart w:id="37" w:name="_Toc532472405"/>
      <w:bookmarkStart w:id="38" w:name="_Toc64989499"/>
      <w:r w:rsidRPr="00ED1F97">
        <w:rPr>
          <w:lang w:val="hr-HR"/>
        </w:rPr>
        <w:lastRenderedPageBreak/>
        <w:t>Logical Database Requirements</w:t>
      </w:r>
      <w:bookmarkEnd w:id="36"/>
      <w:bookmarkEnd w:id="37"/>
      <w:bookmarkEnd w:id="38"/>
    </w:p>
    <w:p w14:paraId="1689AA26" w14:textId="24DEDB49" w:rsidR="001603AD" w:rsidRDefault="0054417C" w:rsidP="001603AD">
      <w:pPr>
        <w:pStyle w:val="Heading2"/>
        <w:rPr>
          <w:noProof/>
          <w:lang w:val="hr-HR"/>
        </w:rPr>
      </w:pPr>
      <w:bookmarkStart w:id="39" w:name="_Toc64989500"/>
      <w:r w:rsidRPr="00ED1F97">
        <w:rPr>
          <w:noProof/>
          <w:lang w:val="hr-HR"/>
        </w:rPr>
        <w:t>model</w:t>
      </w:r>
      <w:r>
        <w:rPr>
          <w:noProof/>
          <w:lang w:val="hr-HR"/>
        </w:rPr>
        <w:t xml:space="preserve"> Baza podataka</w:t>
      </w:r>
      <w:r w:rsidR="00AD0BE3" w:rsidRPr="00ED1F97">
        <w:rPr>
          <w:noProof/>
          <w:lang w:val="hr-HR"/>
        </w:rPr>
        <w:t xml:space="preserve"> </w:t>
      </w:r>
      <w:bookmarkEnd w:id="39"/>
    </w:p>
    <w:p w14:paraId="13672CFD" w14:textId="7835A5AC" w:rsidR="00210E63" w:rsidRDefault="00210E63" w:rsidP="00210E63">
      <w:pPr>
        <w:rPr>
          <w:lang w:val="hr-HR"/>
        </w:rPr>
      </w:pPr>
    </w:p>
    <w:p w14:paraId="3D21A76E" w14:textId="77777777" w:rsidR="00210E63" w:rsidRPr="00210E63" w:rsidRDefault="00210E63" w:rsidP="00210E63">
      <w:pPr>
        <w:rPr>
          <w:lang w:val="hr-HR"/>
        </w:rPr>
      </w:pPr>
    </w:p>
    <w:p w14:paraId="3A513AD6" w14:textId="3A75306C" w:rsidR="001603AD" w:rsidRPr="001603AD" w:rsidRDefault="0054417C" w:rsidP="001603AD">
      <w:pPr>
        <w:rPr>
          <w:lang w:val="hr-HR"/>
        </w:rPr>
      </w:pPr>
      <w:r>
        <w:rPr>
          <w:noProof/>
          <w:lang w:val="en-US"/>
        </w:rPr>
        <w:drawing>
          <wp:inline distT="0" distB="0" distL="0" distR="0" wp14:anchorId="3CCF63CB" wp14:editId="7B34444D">
            <wp:extent cx="5486411" cy="3657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736F" w14:textId="3A424807" w:rsidR="00D71332" w:rsidRDefault="00D71332" w:rsidP="00D71332">
      <w:pPr>
        <w:keepNext/>
      </w:pPr>
    </w:p>
    <w:p w14:paraId="18CDE08E" w14:textId="77777777" w:rsidR="00BA1C47" w:rsidRDefault="00BA1C47" w:rsidP="00D71332">
      <w:pPr>
        <w:keepNext/>
      </w:pPr>
    </w:p>
    <w:p w14:paraId="38ACD696" w14:textId="4CC01497" w:rsidR="00BA1C47" w:rsidRDefault="00D71332" w:rsidP="00DB1853">
      <w:pPr>
        <w:pStyle w:val="Caption"/>
        <w:rPr>
          <w:sz w:val="18"/>
          <w:szCs w:val="18"/>
        </w:rPr>
      </w:pPr>
      <w:r w:rsidRPr="00D71332">
        <w:rPr>
          <w:sz w:val="18"/>
          <w:szCs w:val="18"/>
        </w:rPr>
        <w:t xml:space="preserve">Slika </w:t>
      </w:r>
      <w:r>
        <w:rPr>
          <w:sz w:val="18"/>
          <w:szCs w:val="18"/>
        </w:rPr>
        <w:t>5.1</w:t>
      </w:r>
      <w:r w:rsidR="0054417C">
        <w:rPr>
          <w:sz w:val="18"/>
          <w:szCs w:val="18"/>
        </w:rPr>
        <w:t xml:space="preserve"> </w:t>
      </w:r>
      <w:r w:rsidRPr="00D71332">
        <w:rPr>
          <w:sz w:val="18"/>
          <w:szCs w:val="18"/>
        </w:rPr>
        <w:t>Model</w:t>
      </w:r>
      <w:bookmarkEnd w:id="0"/>
      <w:r w:rsidR="0054417C">
        <w:rPr>
          <w:sz w:val="18"/>
          <w:szCs w:val="18"/>
        </w:rPr>
        <w:t xml:space="preserve"> baze podataka</w:t>
      </w:r>
    </w:p>
    <w:p w14:paraId="0EADE49A" w14:textId="4027B2A6" w:rsidR="00210E63" w:rsidRDefault="00210E63" w:rsidP="00210E63"/>
    <w:p w14:paraId="4DFD67D1" w14:textId="77777777" w:rsidR="00210E63" w:rsidRPr="00210E63" w:rsidRDefault="00210E63" w:rsidP="00210E63"/>
    <w:p w14:paraId="18F05558" w14:textId="77777777" w:rsidR="00016866" w:rsidRPr="00ED1F97" w:rsidRDefault="000E0848" w:rsidP="005E509D">
      <w:pPr>
        <w:pStyle w:val="Heading2"/>
        <w:rPr>
          <w:lang w:val="hr-HR"/>
        </w:rPr>
      </w:pPr>
      <w:bookmarkStart w:id="40" w:name="_Toc64989501"/>
      <w:r w:rsidRPr="00ED1F97">
        <w:rPr>
          <w:lang w:val="hr-HR"/>
        </w:rPr>
        <w:t>Opis tablica u modelu</w:t>
      </w:r>
      <w:bookmarkEnd w:id="40"/>
      <w:r w:rsidRPr="00ED1F97">
        <w:rPr>
          <w:lang w:val="hr-HR"/>
        </w:rPr>
        <w:t> </w:t>
      </w:r>
    </w:p>
    <w:p w14:paraId="5706C378" w14:textId="58E0BF49" w:rsidR="000E0848" w:rsidRPr="00ED1F97" w:rsidRDefault="0054417C" w:rsidP="00F671D6">
      <w:pPr>
        <w:pStyle w:val="ListParagraph"/>
        <w:numPr>
          <w:ilvl w:val="0"/>
          <w:numId w:val="29"/>
        </w:numPr>
        <w:rPr>
          <w:lang w:val="hr-HR"/>
        </w:rPr>
      </w:pPr>
      <w:r>
        <w:rPr>
          <w:lang w:val="hr-HR"/>
        </w:rPr>
        <w:t>Korisnik</w:t>
      </w:r>
    </w:p>
    <w:p w14:paraId="3985BCC5" w14:textId="7F9EA416" w:rsidR="000E0848" w:rsidRDefault="0054417C" w:rsidP="00F671D6">
      <w:pPr>
        <w:pStyle w:val="ListParagraph"/>
        <w:numPr>
          <w:ilvl w:val="0"/>
          <w:numId w:val="29"/>
        </w:numPr>
        <w:rPr>
          <w:lang w:val="hr-HR"/>
        </w:rPr>
      </w:pPr>
      <w:r>
        <w:rPr>
          <w:lang w:val="hr-HR"/>
        </w:rPr>
        <w:t>Narudžba</w:t>
      </w:r>
    </w:p>
    <w:p w14:paraId="5E960C28" w14:textId="50105AED" w:rsidR="00E1790F" w:rsidRDefault="0054417C" w:rsidP="00F671D6">
      <w:pPr>
        <w:pStyle w:val="ListParagraph"/>
        <w:numPr>
          <w:ilvl w:val="0"/>
          <w:numId w:val="29"/>
        </w:numPr>
        <w:rPr>
          <w:lang w:val="hr-HR"/>
        </w:rPr>
      </w:pPr>
      <w:r>
        <w:rPr>
          <w:lang w:val="hr-HR"/>
        </w:rPr>
        <w:t>Detalji ugovora</w:t>
      </w:r>
    </w:p>
    <w:p w14:paraId="5911896B" w14:textId="524D6C87" w:rsidR="00E1790F" w:rsidRDefault="0054417C" w:rsidP="00F671D6">
      <w:pPr>
        <w:pStyle w:val="ListParagraph"/>
        <w:numPr>
          <w:ilvl w:val="0"/>
          <w:numId w:val="29"/>
        </w:numPr>
        <w:rPr>
          <w:lang w:val="hr-HR"/>
        </w:rPr>
      </w:pPr>
      <w:r>
        <w:rPr>
          <w:lang w:val="hr-HR"/>
        </w:rPr>
        <w:t>Ugovor</w:t>
      </w:r>
    </w:p>
    <w:p w14:paraId="69DE0F30" w14:textId="232B7075" w:rsidR="000E0848" w:rsidRPr="00DB1853" w:rsidRDefault="0054417C" w:rsidP="00DB1853">
      <w:pPr>
        <w:pStyle w:val="ListParagraph"/>
        <w:numPr>
          <w:ilvl w:val="0"/>
          <w:numId w:val="29"/>
        </w:numPr>
        <w:rPr>
          <w:lang w:val="hr-HR"/>
        </w:rPr>
      </w:pPr>
      <w:r>
        <w:rPr>
          <w:lang w:val="hr-HR"/>
        </w:rPr>
        <w:t>Administrator</w:t>
      </w:r>
    </w:p>
    <w:p w14:paraId="06F99DFA" w14:textId="77777777" w:rsidR="00C32EA8" w:rsidRPr="00ED1F97" w:rsidRDefault="00C32EA8" w:rsidP="000E0848">
      <w:pPr>
        <w:pStyle w:val="ListParagraph"/>
        <w:rPr>
          <w:lang w:val="hr-HR"/>
        </w:rPr>
      </w:pPr>
    </w:p>
    <w:p w14:paraId="312E24C3" w14:textId="09484B67" w:rsidR="000E0848" w:rsidRPr="00ED1F97" w:rsidRDefault="0054417C" w:rsidP="000E0848">
      <w:pPr>
        <w:pStyle w:val="ListParagraph"/>
        <w:ind w:left="0"/>
        <w:rPr>
          <w:b/>
          <w:lang w:val="hr-HR"/>
        </w:rPr>
      </w:pPr>
      <w:r>
        <w:rPr>
          <w:b/>
          <w:lang w:val="hr-HR"/>
        </w:rPr>
        <w:lastRenderedPageBreak/>
        <w:t>KORISNIK</w:t>
      </w:r>
    </w:p>
    <w:p w14:paraId="5245155F" w14:textId="77777777" w:rsidR="000E0848" w:rsidRPr="00ED1F97" w:rsidRDefault="000E0848" w:rsidP="000E0848">
      <w:pPr>
        <w:pStyle w:val="ListParagraph"/>
        <w:rPr>
          <w:b/>
          <w:lang w:val="hr-HR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983"/>
        <w:gridCol w:w="2805"/>
      </w:tblGrid>
      <w:tr w:rsidR="000E0848" w:rsidRPr="00ED1F97" w14:paraId="73C62CB3" w14:textId="77777777" w:rsidTr="00AE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51B0C2" w14:textId="77777777" w:rsidR="000E0848" w:rsidRPr="00ED1F97" w:rsidRDefault="000E0848" w:rsidP="000E0848">
            <w:pPr>
              <w:rPr>
                <w:lang w:val="hr-HR"/>
              </w:rPr>
            </w:pPr>
            <w:r w:rsidRPr="00ED1F97">
              <w:rPr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3BF6D4C0" w14:textId="77777777" w:rsidR="000E0848" w:rsidRPr="00ED1F97" w:rsidRDefault="000E0848" w:rsidP="000E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074C8E2A" w14:textId="77777777" w:rsidR="000E0848" w:rsidRPr="00ED1F97" w:rsidRDefault="000E0848" w:rsidP="000E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1EF68E84" w14:textId="77777777" w:rsidR="000E0848" w:rsidRPr="00ED1F97" w:rsidRDefault="000E0848" w:rsidP="000E0848">
            <w:pPr>
              <w:ind w:left="-378" w:firstLine="3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KRATKI OPIS</w:t>
            </w:r>
          </w:p>
        </w:tc>
      </w:tr>
      <w:tr w:rsidR="0054417C" w:rsidRPr="00ED1F97" w14:paraId="3F4AA231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4ADCB90" w14:textId="7A3F3B6B" w:rsidR="0054417C" w:rsidRPr="00ED1F97" w:rsidRDefault="0054417C" w:rsidP="000E084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6A670297" w14:textId="5DBEF489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0CDB4C4D" w14:textId="77777777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540AD999" w14:textId="77777777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Oznaka za korisnika</w:t>
            </w:r>
          </w:p>
        </w:tc>
      </w:tr>
      <w:tr w:rsidR="0054417C" w:rsidRPr="00ED1F97" w14:paraId="447834C9" w14:textId="77777777" w:rsidTr="00AE0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3D02F3" w14:textId="34841083" w:rsidR="0054417C" w:rsidRPr="00ED1F97" w:rsidRDefault="0054417C" w:rsidP="000E084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ime</w:t>
            </w:r>
          </w:p>
        </w:tc>
        <w:tc>
          <w:tcPr>
            <w:tcW w:w="2394" w:type="dxa"/>
          </w:tcPr>
          <w:p w14:paraId="18A6F341" w14:textId="77777777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57CEC952" w14:textId="77777777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330E3E49" w14:textId="77777777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Korisničko ime</w:t>
            </w:r>
          </w:p>
        </w:tc>
      </w:tr>
      <w:tr w:rsidR="0054417C" w:rsidRPr="00ED1F97" w14:paraId="0349BCAF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28DDAAF" w14:textId="695E196F" w:rsidR="0054417C" w:rsidRPr="00ED1F97" w:rsidRDefault="0054417C" w:rsidP="0054417C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prezime</w:t>
            </w:r>
          </w:p>
        </w:tc>
        <w:tc>
          <w:tcPr>
            <w:tcW w:w="2394" w:type="dxa"/>
          </w:tcPr>
          <w:p w14:paraId="270B5959" w14:textId="77777777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796F62C7" w14:textId="77777777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12D5604" w14:textId="3C54FE83" w:rsidR="0054417C" w:rsidRPr="00ED1F97" w:rsidRDefault="0054417C" w:rsidP="0054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Korisničko </w:t>
            </w:r>
            <w:r>
              <w:rPr>
                <w:lang w:val="hr-HR"/>
              </w:rPr>
              <w:t>prezime</w:t>
            </w:r>
          </w:p>
        </w:tc>
      </w:tr>
      <w:tr w:rsidR="0054417C" w:rsidRPr="00ED1F97" w14:paraId="4DEAE1A6" w14:textId="77777777" w:rsidTr="00AE0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D84843" w14:textId="0A0D433F" w:rsidR="0054417C" w:rsidRPr="00ED1F97" w:rsidRDefault="0054417C" w:rsidP="000E084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adresa</w:t>
            </w:r>
          </w:p>
        </w:tc>
        <w:tc>
          <w:tcPr>
            <w:tcW w:w="2394" w:type="dxa"/>
          </w:tcPr>
          <w:p w14:paraId="0A58FF26" w14:textId="77777777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1340FFE4" w14:textId="50D75572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2805" w:type="dxa"/>
          </w:tcPr>
          <w:p w14:paraId="3FA59250" w14:textId="10228C37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Adresa</w:t>
            </w:r>
          </w:p>
        </w:tc>
      </w:tr>
      <w:tr w:rsidR="0054417C" w:rsidRPr="00ED1F97" w14:paraId="54F86BEC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DF8E4C" w14:textId="47F7DD3A" w:rsidR="0054417C" w:rsidRPr="00ED1F97" w:rsidRDefault="0054417C" w:rsidP="000E084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Broj_telefona</w:t>
            </w:r>
          </w:p>
        </w:tc>
        <w:tc>
          <w:tcPr>
            <w:tcW w:w="2394" w:type="dxa"/>
          </w:tcPr>
          <w:p w14:paraId="0962D028" w14:textId="77777777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2ED83A24" w14:textId="0B20CA55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2805" w:type="dxa"/>
          </w:tcPr>
          <w:p w14:paraId="383B45FA" w14:textId="0517D3A0" w:rsidR="0054417C" w:rsidRPr="00ED1F97" w:rsidRDefault="0054417C" w:rsidP="00D71332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Broj telefona</w:t>
            </w:r>
          </w:p>
        </w:tc>
      </w:tr>
      <w:tr w:rsidR="0054417C" w:rsidRPr="00ED1F97" w14:paraId="06F48F1E" w14:textId="77777777" w:rsidTr="00AE0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B4C78AC" w14:textId="1A8ADE98" w:rsidR="0054417C" w:rsidRDefault="0054417C" w:rsidP="000E084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e-mail</w:t>
            </w:r>
          </w:p>
        </w:tc>
        <w:tc>
          <w:tcPr>
            <w:tcW w:w="2394" w:type="dxa"/>
          </w:tcPr>
          <w:p w14:paraId="3FBE58D8" w14:textId="30601BBE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046321C7" w14:textId="60A263B1" w:rsidR="0054417C" w:rsidRPr="00ED1F97" w:rsidRDefault="0054417C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6A137175" w14:textId="374BF2A0" w:rsidR="0054417C" w:rsidRPr="00ED1F97" w:rsidRDefault="0054417C" w:rsidP="00D71332">
            <w:pPr>
              <w:keepNext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za prijavu</w:t>
            </w:r>
          </w:p>
        </w:tc>
      </w:tr>
      <w:tr w:rsidR="0054417C" w:rsidRPr="00ED1F97" w14:paraId="2CE0E3B2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F231DCE" w14:textId="3ACFF5EE" w:rsidR="0054417C" w:rsidRDefault="0054417C" w:rsidP="000E084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lozinka</w:t>
            </w:r>
          </w:p>
        </w:tc>
        <w:tc>
          <w:tcPr>
            <w:tcW w:w="2394" w:type="dxa"/>
          </w:tcPr>
          <w:p w14:paraId="313B529C" w14:textId="5F70990B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4BDCFE5E" w14:textId="03FECA45" w:rsidR="0054417C" w:rsidRPr="00ED1F97" w:rsidRDefault="0054417C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781731DD" w14:textId="2B675C48" w:rsidR="0054417C" w:rsidRPr="00ED1F97" w:rsidRDefault="0054417C" w:rsidP="00D71332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Lozinka za prijavu</w:t>
            </w:r>
          </w:p>
        </w:tc>
      </w:tr>
    </w:tbl>
    <w:p w14:paraId="1AB8AA97" w14:textId="5B17333F" w:rsidR="000E0848" w:rsidRDefault="00D71332" w:rsidP="00D71332">
      <w:pPr>
        <w:pStyle w:val="Caption"/>
        <w:rPr>
          <w:sz w:val="18"/>
          <w:szCs w:val="18"/>
        </w:rPr>
      </w:pPr>
      <w:r w:rsidRPr="00D71332">
        <w:rPr>
          <w:sz w:val="18"/>
          <w:szCs w:val="18"/>
        </w:rPr>
        <w:t xml:space="preserve">Tablica </w:t>
      </w:r>
      <w:r w:rsidR="005F6D18">
        <w:rPr>
          <w:sz w:val="18"/>
          <w:szCs w:val="18"/>
        </w:rPr>
        <w:t>5.</w:t>
      </w:r>
      <w:r>
        <w:rPr>
          <w:sz w:val="18"/>
          <w:szCs w:val="18"/>
        </w:rPr>
        <w:t>1</w:t>
      </w:r>
      <w:r w:rsidRPr="00D71332">
        <w:rPr>
          <w:sz w:val="18"/>
          <w:szCs w:val="18"/>
        </w:rPr>
        <w:t xml:space="preserve"> Tablica korisnika</w:t>
      </w:r>
    </w:p>
    <w:p w14:paraId="2415D373" w14:textId="77777777" w:rsidR="00DB1853" w:rsidRPr="00DB1853" w:rsidRDefault="00DB1853" w:rsidP="00DB1853"/>
    <w:p w14:paraId="397517AE" w14:textId="77777777" w:rsidR="00C32EA8" w:rsidRPr="00ED1F97" w:rsidRDefault="00C32EA8" w:rsidP="000E0848">
      <w:pPr>
        <w:rPr>
          <w:lang w:val="hr-HR"/>
        </w:rPr>
      </w:pPr>
    </w:p>
    <w:p w14:paraId="5C1A4A39" w14:textId="6700DD6E" w:rsidR="00C32EA8" w:rsidRPr="00ED1F97" w:rsidRDefault="0054417C" w:rsidP="000E0848">
      <w:pPr>
        <w:rPr>
          <w:b/>
          <w:lang w:val="hr-HR"/>
        </w:rPr>
      </w:pPr>
      <w:r>
        <w:rPr>
          <w:b/>
          <w:lang w:val="hr-HR"/>
        </w:rPr>
        <w:t>NARUDŽBA</w:t>
      </w:r>
    </w:p>
    <w:p w14:paraId="779E48A4" w14:textId="77777777" w:rsidR="00C32EA8" w:rsidRPr="00ED1F97" w:rsidRDefault="00C32EA8" w:rsidP="000E0848">
      <w:pPr>
        <w:rPr>
          <w:lang w:val="hr-HR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455"/>
        <w:gridCol w:w="2377"/>
        <w:gridCol w:w="1967"/>
        <w:gridCol w:w="2777"/>
      </w:tblGrid>
      <w:tr w:rsidR="00C32EA8" w:rsidRPr="00ED1F97" w14:paraId="47A20666" w14:textId="77777777" w:rsidTr="0054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0E55B6EA" w14:textId="77777777" w:rsidR="00C32EA8" w:rsidRPr="00ED1F97" w:rsidRDefault="00C32EA8" w:rsidP="00C32EA8">
            <w:pPr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NAZIV ATRIBUTA</w:t>
            </w:r>
          </w:p>
        </w:tc>
        <w:tc>
          <w:tcPr>
            <w:tcW w:w="2377" w:type="dxa"/>
          </w:tcPr>
          <w:p w14:paraId="0956E1E3" w14:textId="77777777" w:rsidR="00C32EA8" w:rsidRPr="00ED1F97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TIP PODATKA</w:t>
            </w:r>
          </w:p>
        </w:tc>
        <w:tc>
          <w:tcPr>
            <w:tcW w:w="1967" w:type="dxa"/>
          </w:tcPr>
          <w:p w14:paraId="652481C0" w14:textId="77777777" w:rsidR="00C32EA8" w:rsidRPr="00ED1F97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NULL/NOT NULL</w:t>
            </w:r>
          </w:p>
        </w:tc>
        <w:tc>
          <w:tcPr>
            <w:tcW w:w="2777" w:type="dxa"/>
          </w:tcPr>
          <w:p w14:paraId="44929D1C" w14:textId="77777777" w:rsidR="00C32EA8" w:rsidRPr="00ED1F97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KRATKI OPIS</w:t>
            </w:r>
          </w:p>
        </w:tc>
      </w:tr>
      <w:tr w:rsidR="00C32EA8" w:rsidRPr="00ED1F97" w14:paraId="1AFF85E6" w14:textId="77777777" w:rsidTr="0054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2DDC5EFB" w14:textId="322969DC" w:rsidR="00C32EA8" w:rsidRPr="00ED1F97" w:rsidRDefault="0054417C" w:rsidP="00C32EA8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id</w:t>
            </w:r>
          </w:p>
        </w:tc>
        <w:tc>
          <w:tcPr>
            <w:tcW w:w="2377" w:type="dxa"/>
          </w:tcPr>
          <w:p w14:paraId="7A349A8C" w14:textId="36AAF1D5" w:rsidR="00C32EA8" w:rsidRPr="00ED1F97" w:rsidRDefault="0054417C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1967" w:type="dxa"/>
          </w:tcPr>
          <w:p w14:paraId="4F19E51E" w14:textId="77777777" w:rsidR="00C32EA8" w:rsidRPr="00ED1F97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777" w:type="dxa"/>
          </w:tcPr>
          <w:p w14:paraId="2F779E45" w14:textId="2B16A609" w:rsidR="00C32EA8" w:rsidRPr="00ED1F97" w:rsidRDefault="00C32EA8" w:rsidP="0054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 xml:space="preserve">Id </w:t>
            </w:r>
            <w:r w:rsidR="0054417C">
              <w:rPr>
                <w:lang w:val="hr-HR"/>
              </w:rPr>
              <w:t>narudžbe</w:t>
            </w:r>
          </w:p>
        </w:tc>
      </w:tr>
      <w:tr w:rsidR="00C32EA8" w:rsidRPr="00ED1F97" w14:paraId="55CFB606" w14:textId="77777777" w:rsidTr="005441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57C0914F" w14:textId="5B1704D8" w:rsidR="00C32EA8" w:rsidRPr="00ED1F97" w:rsidRDefault="0054417C" w:rsidP="00C32EA8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id_korisnika</w:t>
            </w:r>
          </w:p>
        </w:tc>
        <w:tc>
          <w:tcPr>
            <w:tcW w:w="2377" w:type="dxa"/>
          </w:tcPr>
          <w:p w14:paraId="11936BDA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67" w:type="dxa"/>
          </w:tcPr>
          <w:p w14:paraId="5F9D501A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777" w:type="dxa"/>
          </w:tcPr>
          <w:p w14:paraId="3116E158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Id korisnika</w:t>
            </w:r>
          </w:p>
        </w:tc>
      </w:tr>
      <w:tr w:rsidR="00C65571" w:rsidRPr="00ED1F97" w14:paraId="26BC7D4D" w14:textId="77777777" w:rsidTr="0054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46ADE81B" w14:textId="75990610" w:rsidR="00C65571" w:rsidRPr="00ED1F97" w:rsidRDefault="0054417C" w:rsidP="00C32EA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cijena_narudzbe</w:t>
            </w:r>
          </w:p>
        </w:tc>
        <w:tc>
          <w:tcPr>
            <w:tcW w:w="2377" w:type="dxa"/>
          </w:tcPr>
          <w:p w14:paraId="18AE3298" w14:textId="27EAEE1D" w:rsidR="00C65571" w:rsidRPr="00ED1F97" w:rsidRDefault="00C6557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BIGINT(20)</w:t>
            </w:r>
          </w:p>
        </w:tc>
        <w:tc>
          <w:tcPr>
            <w:tcW w:w="1967" w:type="dxa"/>
          </w:tcPr>
          <w:p w14:paraId="6DD7C270" w14:textId="6C66C341" w:rsidR="00C65571" w:rsidRPr="00ED1F97" w:rsidRDefault="00C6557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 NULL</w:t>
            </w:r>
          </w:p>
        </w:tc>
        <w:tc>
          <w:tcPr>
            <w:tcW w:w="2777" w:type="dxa"/>
          </w:tcPr>
          <w:p w14:paraId="094B3EFF" w14:textId="7C260C87" w:rsidR="00C65571" w:rsidRPr="00ED1F97" w:rsidRDefault="0054417C" w:rsidP="0054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Cijena narudžbe</w:t>
            </w:r>
          </w:p>
        </w:tc>
      </w:tr>
      <w:tr w:rsidR="00C32EA8" w:rsidRPr="00ED1F97" w14:paraId="3AEE7B99" w14:textId="77777777" w:rsidTr="005441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1C86E1D8" w14:textId="22E7D9DF" w:rsidR="00C32EA8" w:rsidRPr="00ED1F97" w:rsidRDefault="0054417C" w:rsidP="00C32EA8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nacin_placanja</w:t>
            </w:r>
          </w:p>
        </w:tc>
        <w:tc>
          <w:tcPr>
            <w:tcW w:w="2377" w:type="dxa"/>
          </w:tcPr>
          <w:p w14:paraId="7D92D0E4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67" w:type="dxa"/>
          </w:tcPr>
          <w:p w14:paraId="0464A83A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777" w:type="dxa"/>
          </w:tcPr>
          <w:p w14:paraId="2496740A" w14:textId="3B0ADD38" w:rsidR="00C32EA8" w:rsidRPr="00ED1F97" w:rsidRDefault="0054417C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Nacin placanja narudžbe</w:t>
            </w:r>
          </w:p>
        </w:tc>
      </w:tr>
    </w:tbl>
    <w:p w14:paraId="1DD38FFE" w14:textId="0632427E" w:rsidR="00E564EF" w:rsidRDefault="005F6D18" w:rsidP="005F6D18">
      <w:pPr>
        <w:pStyle w:val="Caption"/>
        <w:rPr>
          <w:sz w:val="18"/>
          <w:szCs w:val="18"/>
        </w:rPr>
      </w:pPr>
      <w:r w:rsidRPr="005F6D18">
        <w:rPr>
          <w:sz w:val="18"/>
          <w:szCs w:val="18"/>
        </w:rPr>
        <w:t xml:space="preserve">Tablica 5.2 Tablica </w:t>
      </w:r>
      <w:r w:rsidR="0054417C">
        <w:rPr>
          <w:sz w:val="18"/>
          <w:szCs w:val="18"/>
        </w:rPr>
        <w:t>narudžbe</w:t>
      </w:r>
    </w:p>
    <w:p w14:paraId="271E93C2" w14:textId="77777777" w:rsidR="00DB1853" w:rsidRPr="00DB1853" w:rsidRDefault="00DB1853" w:rsidP="00DB1853"/>
    <w:p w14:paraId="3D7D1972" w14:textId="77777777" w:rsidR="00450F7A" w:rsidRDefault="00450F7A" w:rsidP="00450F7A"/>
    <w:p w14:paraId="2AD57726" w14:textId="77777777" w:rsidR="0054417C" w:rsidRDefault="0054417C" w:rsidP="00450F7A"/>
    <w:p w14:paraId="5A48C36C" w14:textId="77777777" w:rsidR="0054417C" w:rsidRDefault="0054417C" w:rsidP="00450F7A"/>
    <w:p w14:paraId="347DDF2D" w14:textId="77777777" w:rsidR="0054417C" w:rsidRDefault="0054417C" w:rsidP="00450F7A"/>
    <w:p w14:paraId="5BE78C20" w14:textId="77777777" w:rsidR="0054417C" w:rsidRDefault="0054417C" w:rsidP="00450F7A"/>
    <w:p w14:paraId="5CF78C1A" w14:textId="77777777" w:rsidR="0054417C" w:rsidRPr="00450F7A" w:rsidRDefault="0054417C" w:rsidP="00450F7A"/>
    <w:p w14:paraId="003CBAF1" w14:textId="6E20AF02" w:rsidR="00510F30" w:rsidRPr="00ED1F97" w:rsidRDefault="0054417C" w:rsidP="00510F30">
      <w:pPr>
        <w:rPr>
          <w:b/>
          <w:lang w:val="hr-HR"/>
        </w:rPr>
      </w:pPr>
      <w:r>
        <w:rPr>
          <w:b/>
          <w:lang w:val="hr-HR"/>
        </w:rPr>
        <w:lastRenderedPageBreak/>
        <w:t>UGOVOR</w:t>
      </w:r>
    </w:p>
    <w:p w14:paraId="0368B0E5" w14:textId="77777777" w:rsidR="00510F30" w:rsidRDefault="00510F30" w:rsidP="000E0848">
      <w:pPr>
        <w:rPr>
          <w:lang w:val="hr-HR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983"/>
        <w:gridCol w:w="2805"/>
      </w:tblGrid>
      <w:tr w:rsidR="00510F30" w:rsidRPr="00ED1F97" w14:paraId="01BA49BA" w14:textId="77777777" w:rsidTr="0066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570227" w14:textId="77777777" w:rsidR="00510F30" w:rsidRPr="00ED1F97" w:rsidRDefault="00510F30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3EFA7E84" w14:textId="77777777" w:rsidR="00510F30" w:rsidRPr="00ED1F97" w:rsidRDefault="00510F30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2AD45A75" w14:textId="77777777" w:rsidR="00510F30" w:rsidRPr="00ED1F97" w:rsidRDefault="00510F30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2F9EFF70" w14:textId="77777777" w:rsidR="00510F30" w:rsidRPr="00ED1F97" w:rsidRDefault="00510F30" w:rsidP="006656CB">
            <w:pPr>
              <w:ind w:left="-378" w:firstLine="3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KRATKI OPIS</w:t>
            </w:r>
          </w:p>
        </w:tc>
      </w:tr>
      <w:tr w:rsidR="00510F30" w:rsidRPr="00ED1F97" w14:paraId="5F6F162E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AB1679" w14:textId="409A4F59" w:rsidR="00510F30" w:rsidRPr="00ED1F97" w:rsidRDefault="0054417C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5889F8C0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4018B198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0E61F7E0" w14:textId="61FBDCD2" w:rsidR="00510F30" w:rsidRPr="00ED1F97" w:rsidRDefault="004C1421" w:rsidP="0054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Oznaka </w:t>
            </w:r>
          </w:p>
        </w:tc>
      </w:tr>
      <w:tr w:rsidR="004C1421" w:rsidRPr="00ED1F97" w14:paraId="4238CBF2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B2B954" w14:textId="36D0B722" w:rsidR="004C1421" w:rsidRPr="00ED1F97" w:rsidRDefault="0054417C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naziv</w:t>
            </w:r>
          </w:p>
        </w:tc>
        <w:tc>
          <w:tcPr>
            <w:tcW w:w="2394" w:type="dxa"/>
          </w:tcPr>
          <w:p w14:paraId="3A7CA475" w14:textId="29454885" w:rsidR="004C1421" w:rsidRPr="00ED1F97" w:rsidRDefault="0054417C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5ABDE748" w14:textId="77777777" w:rsidR="004C1421" w:rsidRPr="00ED1F97" w:rsidRDefault="004C1421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25E99A3" w14:textId="0A6C544E" w:rsidR="004C1421" w:rsidRDefault="0054417C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Naziv ugovora</w:t>
            </w:r>
          </w:p>
        </w:tc>
      </w:tr>
      <w:tr w:rsidR="00510F30" w:rsidRPr="00ED1F97" w14:paraId="3F3BC515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7F4D291" w14:textId="56B16632" w:rsidR="00510F30" w:rsidRPr="00ED1F97" w:rsidRDefault="0054417C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cijena</w:t>
            </w:r>
          </w:p>
        </w:tc>
        <w:tc>
          <w:tcPr>
            <w:tcW w:w="2394" w:type="dxa"/>
          </w:tcPr>
          <w:p w14:paraId="263EBB60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4FA71C47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58F4B7CB" w14:textId="5FF1EF87" w:rsidR="00510F30" w:rsidRPr="00ED1F97" w:rsidRDefault="0054417C" w:rsidP="0054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Cijena </w:t>
            </w:r>
          </w:p>
        </w:tc>
      </w:tr>
      <w:tr w:rsidR="00510F30" w:rsidRPr="00ED1F97" w14:paraId="2B4D8027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048467" w14:textId="29FDB483" w:rsidR="00510F30" w:rsidRPr="00ED1F97" w:rsidRDefault="0054417C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opis</w:t>
            </w:r>
          </w:p>
        </w:tc>
        <w:tc>
          <w:tcPr>
            <w:tcW w:w="2394" w:type="dxa"/>
          </w:tcPr>
          <w:p w14:paraId="0F585217" w14:textId="77777777" w:rsidR="00510F30" w:rsidRPr="00ED1F97" w:rsidRDefault="00510F30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4A51FAC5" w14:textId="77777777" w:rsidR="00510F30" w:rsidRPr="00ED1F97" w:rsidRDefault="00510F30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60E3D2B" w14:textId="4D64D904" w:rsidR="00510F30" w:rsidRPr="00ED1F97" w:rsidRDefault="0054417C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Opis ugovora</w:t>
            </w:r>
          </w:p>
        </w:tc>
      </w:tr>
    </w:tbl>
    <w:p w14:paraId="3F1A97E6" w14:textId="43FC4A1E" w:rsidR="00510F30" w:rsidRPr="005F6D18" w:rsidRDefault="0054417C" w:rsidP="005F6D18">
      <w:pPr>
        <w:pStyle w:val="Caption"/>
        <w:rPr>
          <w:sz w:val="18"/>
          <w:szCs w:val="18"/>
          <w:lang w:val="hr-HR"/>
        </w:rPr>
      </w:pPr>
      <w:r>
        <w:rPr>
          <w:sz w:val="18"/>
          <w:szCs w:val="18"/>
        </w:rPr>
        <w:t>Tablica 5.3 Tablica ugovor</w:t>
      </w:r>
    </w:p>
    <w:p w14:paraId="6ED219A5" w14:textId="77777777" w:rsidR="00210E63" w:rsidRDefault="00210E63" w:rsidP="000E0848">
      <w:pPr>
        <w:rPr>
          <w:lang w:val="hr-HR"/>
        </w:rPr>
      </w:pPr>
    </w:p>
    <w:p w14:paraId="7A42342F" w14:textId="40926CD3" w:rsidR="004C1421" w:rsidRPr="004C1421" w:rsidRDefault="0054417C" w:rsidP="000E0848">
      <w:pPr>
        <w:rPr>
          <w:b/>
          <w:lang w:val="hr-HR"/>
        </w:rPr>
      </w:pPr>
      <w:r>
        <w:rPr>
          <w:b/>
          <w:lang w:val="hr-HR"/>
        </w:rPr>
        <w:t>DETALJI UGOVORA</w:t>
      </w:r>
    </w:p>
    <w:p w14:paraId="58D8E2EA" w14:textId="77777777" w:rsidR="004C1421" w:rsidRDefault="004C1421" w:rsidP="000E0848">
      <w:pPr>
        <w:rPr>
          <w:lang w:val="hr-HR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983"/>
        <w:gridCol w:w="2805"/>
      </w:tblGrid>
      <w:tr w:rsidR="004C1421" w:rsidRPr="00ED1F97" w14:paraId="7A842CE8" w14:textId="77777777" w:rsidTr="0066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85FDF5" w14:textId="77777777" w:rsidR="004C1421" w:rsidRPr="00ED1F97" w:rsidRDefault="004C1421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166C5668" w14:textId="77777777" w:rsidR="004C1421" w:rsidRPr="00ED1F97" w:rsidRDefault="004C1421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553B8250" w14:textId="77777777" w:rsidR="004C1421" w:rsidRPr="00ED1F97" w:rsidRDefault="004C1421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6703092F" w14:textId="77777777" w:rsidR="004C1421" w:rsidRPr="00ED1F97" w:rsidRDefault="004C1421" w:rsidP="006656CB">
            <w:pPr>
              <w:ind w:left="-378" w:firstLine="3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KRATKI OPIS</w:t>
            </w:r>
          </w:p>
        </w:tc>
      </w:tr>
      <w:tr w:rsidR="004C1421" w:rsidRPr="00ED1F97" w14:paraId="161DAF4E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BBC282" w14:textId="6DF6A0B8" w:rsidR="004C1421" w:rsidRPr="00ED1F97" w:rsidRDefault="004A5686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2D21C361" w14:textId="77777777" w:rsidR="004C1421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03512507" w14:textId="77777777" w:rsidR="004C1421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5B062747" w14:textId="73E24F53" w:rsidR="004C1421" w:rsidRPr="00ED1F97" w:rsidRDefault="004C1421" w:rsidP="004A5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Oznaka za</w:t>
            </w:r>
            <w:r w:rsidR="007D7E11">
              <w:rPr>
                <w:lang w:val="hr-HR"/>
              </w:rPr>
              <w:t xml:space="preserve"> </w:t>
            </w:r>
            <w:r w:rsidR="004A5686">
              <w:rPr>
                <w:lang w:val="hr-HR"/>
              </w:rPr>
              <w:t>ugovor</w:t>
            </w:r>
          </w:p>
        </w:tc>
      </w:tr>
      <w:tr w:rsidR="00AC5F89" w:rsidRPr="00ED1F97" w14:paraId="7D3393EF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DB0C05" w14:textId="7E79DD97" w:rsidR="00AC5F89" w:rsidRPr="00ED1F97" w:rsidRDefault="004A5686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kolicina</w:t>
            </w:r>
          </w:p>
        </w:tc>
        <w:tc>
          <w:tcPr>
            <w:tcW w:w="2394" w:type="dxa"/>
          </w:tcPr>
          <w:p w14:paraId="6D68D6A2" w14:textId="77777777" w:rsidR="00AC5F89" w:rsidRPr="00ED1F97" w:rsidRDefault="00AC5F89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69FEF53E" w14:textId="77777777" w:rsidR="00AC5F89" w:rsidRPr="00ED1F97" w:rsidRDefault="00AC5F89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7513370B" w14:textId="4317CD9C" w:rsidR="00AC5F89" w:rsidRDefault="004A5686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Kolicina</w:t>
            </w:r>
          </w:p>
        </w:tc>
      </w:tr>
    </w:tbl>
    <w:p w14:paraId="3FC88049" w14:textId="0D2EB1B3" w:rsidR="00765AFE" w:rsidRDefault="005F6D18" w:rsidP="00C55D27">
      <w:pPr>
        <w:pStyle w:val="Caption"/>
      </w:pPr>
      <w:r>
        <w:t>Tablica 5.4 Tablica namirnica</w:t>
      </w:r>
    </w:p>
    <w:p w14:paraId="5363E316" w14:textId="77777777" w:rsidR="00210E63" w:rsidRPr="00210E63" w:rsidRDefault="00210E63" w:rsidP="00210E63"/>
    <w:p w14:paraId="213B34EF" w14:textId="0E40E5B2" w:rsidR="00765AFE" w:rsidRPr="00765AFE" w:rsidRDefault="004A5686" w:rsidP="000E0848">
      <w:pPr>
        <w:rPr>
          <w:b/>
          <w:bCs/>
          <w:lang w:val="hr-HR"/>
        </w:rPr>
      </w:pPr>
      <w:r>
        <w:rPr>
          <w:b/>
          <w:bCs/>
          <w:lang w:val="hr-HR"/>
        </w:rPr>
        <w:t>ADMINISTRATOR</w:t>
      </w:r>
    </w:p>
    <w:p w14:paraId="29B76354" w14:textId="7B6A68B3" w:rsidR="00765AFE" w:rsidRDefault="00765AFE" w:rsidP="000E0848">
      <w:pPr>
        <w:rPr>
          <w:lang w:val="hr-HR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983"/>
        <w:gridCol w:w="2805"/>
      </w:tblGrid>
      <w:tr w:rsidR="00765AFE" w:rsidRPr="00ED1F97" w14:paraId="677A66B1" w14:textId="77777777" w:rsidTr="00D7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F86545A" w14:textId="77777777" w:rsidR="00765AFE" w:rsidRPr="00ED1F97" w:rsidRDefault="00765AFE" w:rsidP="00D71332">
            <w:pPr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0F5EFC08" w14:textId="77777777" w:rsidR="00765AFE" w:rsidRPr="00ED1F97" w:rsidRDefault="00765AFE" w:rsidP="00D71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49F771C8" w14:textId="77777777" w:rsidR="00765AFE" w:rsidRPr="00ED1F97" w:rsidRDefault="00765AFE" w:rsidP="00D71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34D4EC4F" w14:textId="77777777" w:rsidR="00765AFE" w:rsidRPr="00ED1F97" w:rsidRDefault="00765AFE" w:rsidP="00D71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KRATKI OPIS</w:t>
            </w:r>
          </w:p>
        </w:tc>
      </w:tr>
      <w:tr w:rsidR="00765AFE" w:rsidRPr="00ED1F97" w14:paraId="520B6622" w14:textId="77777777" w:rsidTr="00D7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DC285E4" w14:textId="580C7FAB" w:rsidR="00765AFE" w:rsidRPr="00ED1F97" w:rsidRDefault="004A5686" w:rsidP="00D71332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0A9763C2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INT(10)</w:t>
            </w:r>
          </w:p>
        </w:tc>
        <w:tc>
          <w:tcPr>
            <w:tcW w:w="1983" w:type="dxa"/>
          </w:tcPr>
          <w:p w14:paraId="6CDABA7A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1E30D295" w14:textId="7840AA52" w:rsidR="00765AFE" w:rsidRPr="00ED1F97" w:rsidRDefault="00765AFE" w:rsidP="004A5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 xml:space="preserve">Id </w:t>
            </w:r>
            <w:r w:rsidR="004A5686">
              <w:rPr>
                <w:lang w:val="hr-HR"/>
              </w:rPr>
              <w:t>oznaka</w:t>
            </w:r>
          </w:p>
        </w:tc>
      </w:tr>
      <w:tr w:rsidR="00765AFE" w:rsidRPr="00ED1F97" w14:paraId="7191F1DD" w14:textId="77777777" w:rsidTr="00D71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A5A158C" w14:textId="553A1C65" w:rsidR="00765AFE" w:rsidRPr="00ED1F97" w:rsidRDefault="004A5686" w:rsidP="00D71332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ime</w:t>
            </w:r>
          </w:p>
        </w:tc>
        <w:tc>
          <w:tcPr>
            <w:tcW w:w="2394" w:type="dxa"/>
          </w:tcPr>
          <w:p w14:paraId="0CF9649E" w14:textId="527E09E0" w:rsidR="00765AFE" w:rsidRPr="00ED1F97" w:rsidRDefault="004A5686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5695C32F" w14:textId="77777777" w:rsidR="00765AFE" w:rsidRPr="00ED1F97" w:rsidRDefault="00765AFE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A6DCE58" w14:textId="1E7A4F56" w:rsidR="00765AFE" w:rsidRPr="00ED1F97" w:rsidRDefault="004A5686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Ime korisinka</w:t>
            </w:r>
          </w:p>
        </w:tc>
      </w:tr>
      <w:tr w:rsidR="00765AFE" w:rsidRPr="00ED1F97" w14:paraId="7B07784B" w14:textId="77777777" w:rsidTr="00D7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F89AB5" w14:textId="5AF9B605" w:rsidR="00765AFE" w:rsidRPr="00ED1F97" w:rsidRDefault="004A5686" w:rsidP="00D71332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e-mail</w:t>
            </w:r>
          </w:p>
        </w:tc>
        <w:tc>
          <w:tcPr>
            <w:tcW w:w="2394" w:type="dxa"/>
          </w:tcPr>
          <w:p w14:paraId="0A53C921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4B57B361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7E897982" w14:textId="4E04895B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Na</w:t>
            </w:r>
            <w:r w:rsidR="00BA0759">
              <w:rPr>
                <w:lang w:val="hr-HR"/>
              </w:rPr>
              <w:t>slov događaja</w:t>
            </w:r>
          </w:p>
        </w:tc>
      </w:tr>
      <w:tr w:rsidR="00765AFE" w:rsidRPr="00ED1F97" w14:paraId="47D19438" w14:textId="77777777" w:rsidTr="00D71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9ED00D" w14:textId="3DD096E1" w:rsidR="00765AFE" w:rsidRPr="00ED1F97" w:rsidRDefault="004A5686" w:rsidP="00D71332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lozinka</w:t>
            </w:r>
          </w:p>
        </w:tc>
        <w:tc>
          <w:tcPr>
            <w:tcW w:w="2394" w:type="dxa"/>
          </w:tcPr>
          <w:p w14:paraId="2FA077D6" w14:textId="65141AD6" w:rsidR="00765AFE" w:rsidRPr="00ED1F97" w:rsidRDefault="00285D54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DATETIME</w:t>
            </w:r>
          </w:p>
        </w:tc>
        <w:tc>
          <w:tcPr>
            <w:tcW w:w="1983" w:type="dxa"/>
          </w:tcPr>
          <w:p w14:paraId="3A2222E9" w14:textId="1C04095B" w:rsidR="00765AFE" w:rsidRPr="00ED1F97" w:rsidRDefault="00765AFE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</w:t>
            </w:r>
          </w:p>
        </w:tc>
        <w:tc>
          <w:tcPr>
            <w:tcW w:w="2805" w:type="dxa"/>
          </w:tcPr>
          <w:p w14:paraId="4AA21A23" w14:textId="3D6A45DE" w:rsidR="00765AFE" w:rsidRPr="00ED1F97" w:rsidRDefault="004A5686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Lozinka za prijavu</w:t>
            </w:r>
          </w:p>
        </w:tc>
      </w:tr>
    </w:tbl>
    <w:p w14:paraId="51AE90AA" w14:textId="4C0A109D" w:rsidR="00AC5F89" w:rsidRPr="00ED1F97" w:rsidRDefault="005F6D18" w:rsidP="004A5686">
      <w:pPr>
        <w:pStyle w:val="Caption"/>
        <w:rPr>
          <w:lang w:val="hr-HR"/>
        </w:rPr>
      </w:pPr>
      <w:r>
        <w:t xml:space="preserve">Tablica 5.5 Tablica </w:t>
      </w:r>
      <w:r w:rsidR="004A5686">
        <w:t>administrator</w:t>
      </w:r>
    </w:p>
    <w:sectPr w:rsidR="00AC5F89" w:rsidRPr="00ED1F97" w:rsidSect="00772CE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C469" w14:textId="77777777" w:rsidR="008B5950" w:rsidRDefault="008B5950">
      <w:pPr>
        <w:spacing w:line="240" w:lineRule="auto"/>
      </w:pPr>
      <w:r>
        <w:separator/>
      </w:r>
    </w:p>
  </w:endnote>
  <w:endnote w:type="continuationSeparator" w:id="0">
    <w:p w14:paraId="611E5B0D" w14:textId="77777777" w:rsidR="008B5950" w:rsidRDefault="008B5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3471F" w14:textId="77777777" w:rsidR="006F17AF" w:rsidRDefault="006F17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2C37D1" w14:textId="77777777" w:rsidR="006F17AF" w:rsidRDefault="006F17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CEEA6" w14:textId="14121F1A" w:rsidR="006F17AF" w:rsidRPr="00F31CA6" w:rsidRDefault="006F17A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4A5686">
      <w:rPr>
        <w:rFonts w:ascii="Arial" w:hAnsi="Arial" w:cs="Arial"/>
        <w:noProof/>
      </w:rPr>
      <w:t>1</w:t>
    </w:r>
    <w:r w:rsidRPr="00F31CA6">
      <w:rPr>
        <w:rFonts w:ascii="Arial" w:hAnsi="Arial" w:cs="Arial"/>
        <w:noProof/>
      </w:rPr>
      <w:fldChar w:fldCharType="end"/>
    </w:r>
    <w:r>
      <w:rPr>
        <w:rFonts w:ascii="Arial" w:hAnsi="Arial" w:cs="Arial"/>
        <w:noProof/>
        <w:lang w:val="en-US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294FF55A" wp14:editId="658E02E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7240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28D1BABE" id="Group 441" o:spid="_x0000_s1026" style="position:absolute;margin-left:0;margin-top:0;width:612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" stroked="f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1777A" w14:textId="77777777" w:rsidR="006F17AF" w:rsidRDefault="006F17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BE064" w14:textId="77777777" w:rsidR="008B5950" w:rsidRDefault="008B5950">
      <w:pPr>
        <w:spacing w:line="240" w:lineRule="auto"/>
      </w:pPr>
      <w:r>
        <w:separator/>
      </w:r>
    </w:p>
  </w:footnote>
  <w:footnote w:type="continuationSeparator" w:id="0">
    <w:p w14:paraId="5A1A5EA6" w14:textId="77777777" w:rsidR="008B5950" w:rsidRDefault="008B5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AE6A4" w14:textId="77777777" w:rsidR="006F17AF" w:rsidRDefault="006F17AF" w:rsidP="00545A77">
    <w:pPr>
      <w:pStyle w:val="Header"/>
      <w:jc w:val="cen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6F17AF" w14:paraId="6196573E" w14:textId="77777777" w:rsidTr="23A10D2A">
      <w:tc>
        <w:tcPr>
          <w:tcW w:w="3095" w:type="dxa"/>
        </w:tcPr>
        <w:p w14:paraId="03FF0D67" w14:textId="77777777" w:rsidR="006F17AF" w:rsidRDefault="006F17AF" w:rsidP="00545A77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192EA31" wp14:editId="4C2F0615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6AB1EA94" w14:textId="77777777" w:rsidR="006F17AF" w:rsidRDefault="006F17AF" w:rsidP="00545A77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43093AE1" wp14:editId="5424AF1E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46811884" w14:textId="77777777" w:rsidR="006F17AF" w:rsidRDefault="006F17AF" w:rsidP="00545A77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E5EE286" wp14:editId="3924F33D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9DD6D0" w14:textId="77777777" w:rsidR="006F17AF" w:rsidRDefault="006F17AF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4546DBFA" w14:textId="77777777" w:rsidR="006F17AF" w:rsidRDefault="006F17AF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4A71EDAC" w14:textId="77777777" w:rsidR="006F17AF" w:rsidRPr="00FE1B72" w:rsidRDefault="006F17AF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17AF" w:rsidRPr="00F31CA6" w14:paraId="2FCCD1AC" w14:textId="77777777" w:rsidTr="00545A77">
      <w:tc>
        <w:tcPr>
          <w:tcW w:w="6379" w:type="dxa"/>
        </w:tcPr>
        <w:p w14:paraId="3999001E" w14:textId="51AD2A03" w:rsidR="006F17AF" w:rsidRPr="00545A77" w:rsidRDefault="006F17AF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Sustav za upravljanje ugovorima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3DA64C60" w14:textId="3AAEEAD2" w:rsidR="006F17AF" w:rsidRPr="00545A77" w:rsidRDefault="006F17AF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</w:t>
          </w:r>
          <w:r>
            <w:rPr>
              <w:rFonts w:ascii="Arial" w:hAnsi="Arial" w:cs="Arial"/>
              <w:i/>
            </w:rPr>
            <w:t>1</w:t>
          </w:r>
          <w:r w:rsidRPr="00545A77">
            <w:rPr>
              <w:rFonts w:ascii="Arial" w:hAnsi="Arial" w:cs="Arial"/>
              <w:i/>
            </w:rPr>
            <w:t>.0&gt;</w:t>
          </w:r>
        </w:p>
      </w:tc>
    </w:tr>
    <w:tr w:rsidR="006F17AF" w:rsidRPr="00F31CA6" w14:paraId="4B4BFC1D" w14:textId="77777777" w:rsidTr="00545A77">
      <w:tc>
        <w:tcPr>
          <w:tcW w:w="6379" w:type="dxa"/>
        </w:tcPr>
        <w:p w14:paraId="5F94824F" w14:textId="77777777" w:rsidR="006F17AF" w:rsidRPr="00545A77" w:rsidRDefault="006F17AF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5F57EDD5" w14:textId="420A9942" w:rsidR="006F17AF" w:rsidRPr="00545A77" w:rsidRDefault="006F17AF" w:rsidP="00CA7184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06.09.2022.</w:t>
          </w:r>
        </w:p>
      </w:tc>
    </w:tr>
  </w:tbl>
  <w:p w14:paraId="3D13C86A" w14:textId="77777777" w:rsidR="006F17AF" w:rsidRPr="00F31CA6" w:rsidRDefault="006F17AF" w:rsidP="004469B1">
    <w:pPr>
      <w:pStyle w:val="Header"/>
      <w:jc w:val="center"/>
      <w:rPr>
        <w:rFonts w:ascii="Arial" w:hAnsi="Arial" w:cs="Arial"/>
      </w:rPr>
    </w:pPr>
  </w:p>
  <w:p w14:paraId="3AFC6938" w14:textId="772369E6" w:rsidR="006F17AF" w:rsidRPr="00F31CA6" w:rsidRDefault="006F17AF" w:rsidP="00545217">
    <w:pPr>
      <w:pStyle w:val="Header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9944CB7" wp14:editId="2C02813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2185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218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172CB951" id="Group 468" o:spid="_x0000_s1026" style="position:absolute;margin-left:0;margin-top:0;width:610.4pt;height:76.55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8C7B7" w14:textId="77777777" w:rsidR="006F17AF" w:rsidRDefault="006F17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00CC3462"/>
    <w:multiLevelType w:val="hybridMultilevel"/>
    <w:tmpl w:val="048A6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3B65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9000D"/>
    <w:multiLevelType w:val="hybridMultilevel"/>
    <w:tmpl w:val="4C804D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73E2A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>
    <w:nsid w:val="2275084A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A1AB3"/>
    <w:multiLevelType w:val="hybridMultilevel"/>
    <w:tmpl w:val="1A50F4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94AEF"/>
    <w:multiLevelType w:val="hybridMultilevel"/>
    <w:tmpl w:val="03705C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41359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D2893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C1A30"/>
    <w:multiLevelType w:val="hybridMultilevel"/>
    <w:tmpl w:val="952E89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B49C6"/>
    <w:multiLevelType w:val="hybridMultilevel"/>
    <w:tmpl w:val="CB8A1578"/>
    <w:lvl w:ilvl="0" w:tplc="7CC89A10">
      <w:start w:val="1"/>
      <w:numFmt w:val="decimal"/>
      <w:lvlText w:val="%1."/>
      <w:lvlJc w:val="left"/>
      <w:pPr>
        <w:ind w:left="720" w:hanging="360"/>
      </w:pPr>
    </w:lvl>
    <w:lvl w:ilvl="1" w:tplc="FEF46ECA">
      <w:start w:val="1"/>
      <w:numFmt w:val="lowerLetter"/>
      <w:lvlText w:val="%2."/>
      <w:lvlJc w:val="left"/>
      <w:pPr>
        <w:ind w:left="1440" w:hanging="360"/>
      </w:pPr>
    </w:lvl>
    <w:lvl w:ilvl="2" w:tplc="A98E54A0">
      <w:start w:val="1"/>
      <w:numFmt w:val="lowerRoman"/>
      <w:lvlText w:val="%3."/>
      <w:lvlJc w:val="right"/>
      <w:pPr>
        <w:ind w:left="2160" w:hanging="180"/>
      </w:pPr>
    </w:lvl>
    <w:lvl w:ilvl="3" w:tplc="072EEF26">
      <w:start w:val="1"/>
      <w:numFmt w:val="decimal"/>
      <w:lvlText w:val="%4."/>
      <w:lvlJc w:val="left"/>
      <w:pPr>
        <w:ind w:left="2880" w:hanging="360"/>
      </w:pPr>
    </w:lvl>
    <w:lvl w:ilvl="4" w:tplc="35404D12">
      <w:start w:val="1"/>
      <w:numFmt w:val="lowerLetter"/>
      <w:lvlText w:val="%5."/>
      <w:lvlJc w:val="left"/>
      <w:pPr>
        <w:ind w:left="3600" w:hanging="360"/>
      </w:pPr>
    </w:lvl>
    <w:lvl w:ilvl="5" w:tplc="3738DA46">
      <w:start w:val="1"/>
      <w:numFmt w:val="lowerRoman"/>
      <w:lvlText w:val="%6."/>
      <w:lvlJc w:val="right"/>
      <w:pPr>
        <w:ind w:left="4320" w:hanging="180"/>
      </w:pPr>
    </w:lvl>
    <w:lvl w:ilvl="6" w:tplc="63181408">
      <w:start w:val="1"/>
      <w:numFmt w:val="decimal"/>
      <w:lvlText w:val="%7."/>
      <w:lvlJc w:val="left"/>
      <w:pPr>
        <w:ind w:left="5040" w:hanging="360"/>
      </w:pPr>
    </w:lvl>
    <w:lvl w:ilvl="7" w:tplc="D5CA6338">
      <w:start w:val="1"/>
      <w:numFmt w:val="lowerLetter"/>
      <w:lvlText w:val="%8."/>
      <w:lvlJc w:val="left"/>
      <w:pPr>
        <w:ind w:left="5760" w:hanging="360"/>
      </w:pPr>
    </w:lvl>
    <w:lvl w:ilvl="8" w:tplc="B8AC1EA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63253"/>
    <w:multiLevelType w:val="hybridMultilevel"/>
    <w:tmpl w:val="9A4827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60F49"/>
    <w:multiLevelType w:val="hybridMultilevel"/>
    <w:tmpl w:val="27A8D7B0"/>
    <w:lvl w:ilvl="0" w:tplc="4F56F3D4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8F204734">
      <w:numFmt w:val="decimal"/>
      <w:lvlText w:val=""/>
      <w:lvlJc w:val="left"/>
    </w:lvl>
    <w:lvl w:ilvl="2" w:tplc="22101050">
      <w:numFmt w:val="decimal"/>
      <w:lvlText w:val=""/>
      <w:lvlJc w:val="left"/>
    </w:lvl>
    <w:lvl w:ilvl="3" w:tplc="1E4A621E">
      <w:numFmt w:val="decimal"/>
      <w:lvlText w:val=""/>
      <w:lvlJc w:val="left"/>
    </w:lvl>
    <w:lvl w:ilvl="4" w:tplc="B090063C">
      <w:numFmt w:val="decimal"/>
      <w:lvlText w:val=""/>
      <w:lvlJc w:val="left"/>
    </w:lvl>
    <w:lvl w:ilvl="5" w:tplc="9F7A7696">
      <w:numFmt w:val="decimal"/>
      <w:lvlText w:val=""/>
      <w:lvlJc w:val="left"/>
    </w:lvl>
    <w:lvl w:ilvl="6" w:tplc="DB0E57BE">
      <w:numFmt w:val="decimal"/>
      <w:lvlText w:val=""/>
      <w:lvlJc w:val="left"/>
    </w:lvl>
    <w:lvl w:ilvl="7" w:tplc="886E7FB8">
      <w:numFmt w:val="decimal"/>
      <w:lvlText w:val=""/>
      <w:lvlJc w:val="left"/>
    </w:lvl>
    <w:lvl w:ilvl="8" w:tplc="1354E960">
      <w:numFmt w:val="decimal"/>
      <w:lvlText w:val=""/>
      <w:lvlJc w:val="left"/>
    </w:lvl>
  </w:abstractNum>
  <w:abstractNum w:abstractNumId="16">
    <w:nsid w:val="43277617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E6441"/>
    <w:multiLevelType w:val="hybridMultilevel"/>
    <w:tmpl w:val="C1986F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41072"/>
    <w:multiLevelType w:val="multilevel"/>
    <w:tmpl w:val="3D1A5C4E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41D340E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33A39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7420B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>
    <w:nsid w:val="679931A7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33098"/>
    <w:multiLevelType w:val="hybridMultilevel"/>
    <w:tmpl w:val="3F38AE84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3C5FC0"/>
    <w:multiLevelType w:val="hybridMultilevel"/>
    <w:tmpl w:val="3E5E06E2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4A4CB1"/>
    <w:multiLevelType w:val="multilevel"/>
    <w:tmpl w:val="D83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1297187"/>
    <w:multiLevelType w:val="hybridMultilevel"/>
    <w:tmpl w:val="1E6C9C6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3A2F35"/>
    <w:multiLevelType w:val="multilevel"/>
    <w:tmpl w:val="8B6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6F559B3"/>
    <w:multiLevelType w:val="hybridMultilevel"/>
    <w:tmpl w:val="B18A72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8"/>
  </w:num>
  <w:num w:numId="8">
    <w:abstractNumId w:val="13"/>
  </w:num>
  <w:num w:numId="9">
    <w:abstractNumId w:val="26"/>
  </w:num>
  <w:num w:numId="10">
    <w:abstractNumId w:val="25"/>
  </w:num>
  <w:num w:numId="11">
    <w:abstractNumId w:val="10"/>
  </w:num>
  <w:num w:numId="12">
    <w:abstractNumId w:val="7"/>
  </w:num>
  <w:num w:numId="13">
    <w:abstractNumId w:val="9"/>
  </w:num>
  <w:num w:numId="14">
    <w:abstractNumId w:val="21"/>
  </w:num>
  <w:num w:numId="15">
    <w:abstractNumId w:val="24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11"/>
  </w:num>
  <w:num w:numId="21">
    <w:abstractNumId w:val="5"/>
  </w:num>
  <w:num w:numId="22">
    <w:abstractNumId w:val="3"/>
  </w:num>
  <w:num w:numId="23">
    <w:abstractNumId w:val="22"/>
  </w:num>
  <w:num w:numId="24">
    <w:abstractNumId w:val="12"/>
  </w:num>
  <w:num w:numId="25">
    <w:abstractNumId w:val="14"/>
  </w:num>
  <w:num w:numId="26">
    <w:abstractNumId w:val="29"/>
  </w:num>
  <w:num w:numId="27">
    <w:abstractNumId w:val="27"/>
  </w:num>
  <w:num w:numId="28">
    <w:abstractNumId w:val="17"/>
  </w:num>
  <w:num w:numId="29">
    <w:abstractNumId w:val="4"/>
  </w:num>
  <w:num w:numId="30">
    <w:abstractNumId w:val="30"/>
  </w:num>
  <w:num w:numId="31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17117"/>
    <w:rsid w:val="00021927"/>
    <w:rsid w:val="0002610F"/>
    <w:rsid w:val="00026158"/>
    <w:rsid w:val="00027650"/>
    <w:rsid w:val="000313DA"/>
    <w:rsid w:val="00043BDD"/>
    <w:rsid w:val="000475A3"/>
    <w:rsid w:val="000507AD"/>
    <w:rsid w:val="000555DE"/>
    <w:rsid w:val="000632BE"/>
    <w:rsid w:val="00070351"/>
    <w:rsid w:val="00070800"/>
    <w:rsid w:val="00070969"/>
    <w:rsid w:val="00070EFA"/>
    <w:rsid w:val="0007440D"/>
    <w:rsid w:val="000803A0"/>
    <w:rsid w:val="00082D4D"/>
    <w:rsid w:val="00092815"/>
    <w:rsid w:val="000950FE"/>
    <w:rsid w:val="000B2CD0"/>
    <w:rsid w:val="000B2FD6"/>
    <w:rsid w:val="000C27F2"/>
    <w:rsid w:val="000E0065"/>
    <w:rsid w:val="000E0848"/>
    <w:rsid w:val="000E1BEC"/>
    <w:rsid w:val="000E4710"/>
    <w:rsid w:val="000F0B60"/>
    <w:rsid w:val="000F33FF"/>
    <w:rsid w:val="000F38E0"/>
    <w:rsid w:val="00107DDF"/>
    <w:rsid w:val="00110D32"/>
    <w:rsid w:val="001115FC"/>
    <w:rsid w:val="00111B00"/>
    <w:rsid w:val="00113E78"/>
    <w:rsid w:val="001153FD"/>
    <w:rsid w:val="00123E86"/>
    <w:rsid w:val="0013773E"/>
    <w:rsid w:val="00146527"/>
    <w:rsid w:val="0015162F"/>
    <w:rsid w:val="001534F1"/>
    <w:rsid w:val="00156079"/>
    <w:rsid w:val="001603AD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6BE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1F7228"/>
    <w:rsid w:val="00200625"/>
    <w:rsid w:val="002023F9"/>
    <w:rsid w:val="00210CED"/>
    <w:rsid w:val="00210E63"/>
    <w:rsid w:val="002114B5"/>
    <w:rsid w:val="00211F49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74581"/>
    <w:rsid w:val="00285D54"/>
    <w:rsid w:val="002860D1"/>
    <w:rsid w:val="00290860"/>
    <w:rsid w:val="00292A66"/>
    <w:rsid w:val="00295E5C"/>
    <w:rsid w:val="002A0CD1"/>
    <w:rsid w:val="002A64E3"/>
    <w:rsid w:val="002B2356"/>
    <w:rsid w:val="002B61E2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120F8"/>
    <w:rsid w:val="0031788B"/>
    <w:rsid w:val="00323336"/>
    <w:rsid w:val="00330A6A"/>
    <w:rsid w:val="00340458"/>
    <w:rsid w:val="00346EFA"/>
    <w:rsid w:val="003604D5"/>
    <w:rsid w:val="00370956"/>
    <w:rsid w:val="003710A2"/>
    <w:rsid w:val="00372A9D"/>
    <w:rsid w:val="00375480"/>
    <w:rsid w:val="00376B35"/>
    <w:rsid w:val="00383A66"/>
    <w:rsid w:val="00386618"/>
    <w:rsid w:val="00391221"/>
    <w:rsid w:val="00395BD2"/>
    <w:rsid w:val="003A3C06"/>
    <w:rsid w:val="003A4611"/>
    <w:rsid w:val="003B54C9"/>
    <w:rsid w:val="003B6ED3"/>
    <w:rsid w:val="003C0AEF"/>
    <w:rsid w:val="003C5B8F"/>
    <w:rsid w:val="003C6CFE"/>
    <w:rsid w:val="003C70D0"/>
    <w:rsid w:val="003D13E0"/>
    <w:rsid w:val="003E2A25"/>
    <w:rsid w:val="003E2BD3"/>
    <w:rsid w:val="003E640D"/>
    <w:rsid w:val="003F07ED"/>
    <w:rsid w:val="003F52C9"/>
    <w:rsid w:val="00402575"/>
    <w:rsid w:val="004027E4"/>
    <w:rsid w:val="00402CB1"/>
    <w:rsid w:val="004140EA"/>
    <w:rsid w:val="004163A1"/>
    <w:rsid w:val="00430D59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0F7A"/>
    <w:rsid w:val="00454FA9"/>
    <w:rsid w:val="00455E06"/>
    <w:rsid w:val="004562CD"/>
    <w:rsid w:val="004614F3"/>
    <w:rsid w:val="0046496D"/>
    <w:rsid w:val="00465FCE"/>
    <w:rsid w:val="004718E3"/>
    <w:rsid w:val="004738A5"/>
    <w:rsid w:val="004873F0"/>
    <w:rsid w:val="004909FA"/>
    <w:rsid w:val="00494852"/>
    <w:rsid w:val="0049783D"/>
    <w:rsid w:val="004A24B9"/>
    <w:rsid w:val="004A4785"/>
    <w:rsid w:val="004A5686"/>
    <w:rsid w:val="004A6D5D"/>
    <w:rsid w:val="004A6EF1"/>
    <w:rsid w:val="004C07CD"/>
    <w:rsid w:val="004C1421"/>
    <w:rsid w:val="004D4D74"/>
    <w:rsid w:val="004E35A4"/>
    <w:rsid w:val="004E4BC2"/>
    <w:rsid w:val="004F136B"/>
    <w:rsid w:val="004F6C15"/>
    <w:rsid w:val="004F7589"/>
    <w:rsid w:val="00500CD8"/>
    <w:rsid w:val="00501DB7"/>
    <w:rsid w:val="00510F30"/>
    <w:rsid w:val="0051696D"/>
    <w:rsid w:val="00517A20"/>
    <w:rsid w:val="005270D2"/>
    <w:rsid w:val="00527DD4"/>
    <w:rsid w:val="00531E8F"/>
    <w:rsid w:val="00540671"/>
    <w:rsid w:val="0054417C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3FB2"/>
    <w:rsid w:val="005743B9"/>
    <w:rsid w:val="005777F8"/>
    <w:rsid w:val="00577FBF"/>
    <w:rsid w:val="0058237A"/>
    <w:rsid w:val="0058521F"/>
    <w:rsid w:val="00592FA4"/>
    <w:rsid w:val="005933E9"/>
    <w:rsid w:val="00594980"/>
    <w:rsid w:val="00595B56"/>
    <w:rsid w:val="0059790D"/>
    <w:rsid w:val="005A2745"/>
    <w:rsid w:val="005A7634"/>
    <w:rsid w:val="005B1F97"/>
    <w:rsid w:val="005B7CE8"/>
    <w:rsid w:val="005C0B5A"/>
    <w:rsid w:val="005C109B"/>
    <w:rsid w:val="005C293D"/>
    <w:rsid w:val="005C530B"/>
    <w:rsid w:val="005C6A12"/>
    <w:rsid w:val="005D0CE2"/>
    <w:rsid w:val="005D3388"/>
    <w:rsid w:val="005E045B"/>
    <w:rsid w:val="005E118B"/>
    <w:rsid w:val="005E236E"/>
    <w:rsid w:val="005E48D4"/>
    <w:rsid w:val="005E509D"/>
    <w:rsid w:val="005F6010"/>
    <w:rsid w:val="005F6637"/>
    <w:rsid w:val="005F6D18"/>
    <w:rsid w:val="0060648B"/>
    <w:rsid w:val="006075D4"/>
    <w:rsid w:val="00612439"/>
    <w:rsid w:val="00613624"/>
    <w:rsid w:val="006165C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56CB"/>
    <w:rsid w:val="00667839"/>
    <w:rsid w:val="006705B6"/>
    <w:rsid w:val="006733F7"/>
    <w:rsid w:val="006737D0"/>
    <w:rsid w:val="00683A49"/>
    <w:rsid w:val="00690126"/>
    <w:rsid w:val="00691E60"/>
    <w:rsid w:val="00693716"/>
    <w:rsid w:val="006A2B83"/>
    <w:rsid w:val="006A4FB9"/>
    <w:rsid w:val="006A723D"/>
    <w:rsid w:val="006B5043"/>
    <w:rsid w:val="006C146B"/>
    <w:rsid w:val="006C504E"/>
    <w:rsid w:val="006C53F0"/>
    <w:rsid w:val="006C5E4E"/>
    <w:rsid w:val="006C7D69"/>
    <w:rsid w:val="006F17AF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29BA"/>
    <w:rsid w:val="007555C5"/>
    <w:rsid w:val="00762D26"/>
    <w:rsid w:val="0076366F"/>
    <w:rsid w:val="00764EE0"/>
    <w:rsid w:val="00764F4A"/>
    <w:rsid w:val="00765AFE"/>
    <w:rsid w:val="00766923"/>
    <w:rsid w:val="00772CEF"/>
    <w:rsid w:val="007835AD"/>
    <w:rsid w:val="007956FE"/>
    <w:rsid w:val="007A6735"/>
    <w:rsid w:val="007A79D9"/>
    <w:rsid w:val="007B0A17"/>
    <w:rsid w:val="007B0FD2"/>
    <w:rsid w:val="007B1AFA"/>
    <w:rsid w:val="007B2884"/>
    <w:rsid w:val="007B6689"/>
    <w:rsid w:val="007C0F9D"/>
    <w:rsid w:val="007D7E11"/>
    <w:rsid w:val="007E4E3D"/>
    <w:rsid w:val="007E59A7"/>
    <w:rsid w:val="007E6413"/>
    <w:rsid w:val="007F0BE3"/>
    <w:rsid w:val="007F301D"/>
    <w:rsid w:val="007F5345"/>
    <w:rsid w:val="00817AA8"/>
    <w:rsid w:val="008219F0"/>
    <w:rsid w:val="008247F8"/>
    <w:rsid w:val="00825F4B"/>
    <w:rsid w:val="0083480B"/>
    <w:rsid w:val="00836DB8"/>
    <w:rsid w:val="008376E2"/>
    <w:rsid w:val="00837E76"/>
    <w:rsid w:val="00840A6B"/>
    <w:rsid w:val="00841220"/>
    <w:rsid w:val="008559C3"/>
    <w:rsid w:val="00856AD4"/>
    <w:rsid w:val="00864BD4"/>
    <w:rsid w:val="00871058"/>
    <w:rsid w:val="00872B89"/>
    <w:rsid w:val="00875793"/>
    <w:rsid w:val="0087587E"/>
    <w:rsid w:val="00875B81"/>
    <w:rsid w:val="008811E1"/>
    <w:rsid w:val="00887311"/>
    <w:rsid w:val="00891900"/>
    <w:rsid w:val="008950CC"/>
    <w:rsid w:val="008952DC"/>
    <w:rsid w:val="00895808"/>
    <w:rsid w:val="00896A61"/>
    <w:rsid w:val="00897CBA"/>
    <w:rsid w:val="008A1461"/>
    <w:rsid w:val="008A15B4"/>
    <w:rsid w:val="008A5D9B"/>
    <w:rsid w:val="008A63B0"/>
    <w:rsid w:val="008A6777"/>
    <w:rsid w:val="008A6A10"/>
    <w:rsid w:val="008B5950"/>
    <w:rsid w:val="008B6CF6"/>
    <w:rsid w:val="008B72B4"/>
    <w:rsid w:val="008B7547"/>
    <w:rsid w:val="008C5C71"/>
    <w:rsid w:val="008C5DAF"/>
    <w:rsid w:val="008C5FE8"/>
    <w:rsid w:val="008D091C"/>
    <w:rsid w:val="008D2EEF"/>
    <w:rsid w:val="008E2BAE"/>
    <w:rsid w:val="008E3A24"/>
    <w:rsid w:val="008F1721"/>
    <w:rsid w:val="008F219B"/>
    <w:rsid w:val="00900C64"/>
    <w:rsid w:val="00906AE0"/>
    <w:rsid w:val="00907EF5"/>
    <w:rsid w:val="0091226C"/>
    <w:rsid w:val="00917500"/>
    <w:rsid w:val="00925030"/>
    <w:rsid w:val="00926247"/>
    <w:rsid w:val="00930B06"/>
    <w:rsid w:val="00932B5B"/>
    <w:rsid w:val="00933177"/>
    <w:rsid w:val="00935CAE"/>
    <w:rsid w:val="00937F81"/>
    <w:rsid w:val="009418B9"/>
    <w:rsid w:val="0094345C"/>
    <w:rsid w:val="00943719"/>
    <w:rsid w:val="009453EB"/>
    <w:rsid w:val="00951E86"/>
    <w:rsid w:val="009535D1"/>
    <w:rsid w:val="00960C76"/>
    <w:rsid w:val="00965027"/>
    <w:rsid w:val="00976057"/>
    <w:rsid w:val="009760C5"/>
    <w:rsid w:val="00980937"/>
    <w:rsid w:val="00983483"/>
    <w:rsid w:val="00990040"/>
    <w:rsid w:val="00990CD4"/>
    <w:rsid w:val="00993434"/>
    <w:rsid w:val="00997D5A"/>
    <w:rsid w:val="009A19A2"/>
    <w:rsid w:val="009A3132"/>
    <w:rsid w:val="009B1B98"/>
    <w:rsid w:val="009B3408"/>
    <w:rsid w:val="009B5312"/>
    <w:rsid w:val="009B60C4"/>
    <w:rsid w:val="009B7AFD"/>
    <w:rsid w:val="009C47B4"/>
    <w:rsid w:val="009D1ECB"/>
    <w:rsid w:val="009D2E6A"/>
    <w:rsid w:val="009D36A1"/>
    <w:rsid w:val="009D3B10"/>
    <w:rsid w:val="009D5E4F"/>
    <w:rsid w:val="009E0835"/>
    <w:rsid w:val="009E215B"/>
    <w:rsid w:val="009E54DD"/>
    <w:rsid w:val="009E72AB"/>
    <w:rsid w:val="009F1574"/>
    <w:rsid w:val="009F57D2"/>
    <w:rsid w:val="00A03F73"/>
    <w:rsid w:val="00A07AEE"/>
    <w:rsid w:val="00A10DB1"/>
    <w:rsid w:val="00A12A30"/>
    <w:rsid w:val="00A12B2F"/>
    <w:rsid w:val="00A12E6F"/>
    <w:rsid w:val="00A13A5B"/>
    <w:rsid w:val="00A23D66"/>
    <w:rsid w:val="00A24E91"/>
    <w:rsid w:val="00A35C3E"/>
    <w:rsid w:val="00A36697"/>
    <w:rsid w:val="00A53D5F"/>
    <w:rsid w:val="00A53EAD"/>
    <w:rsid w:val="00A57AFA"/>
    <w:rsid w:val="00A57C88"/>
    <w:rsid w:val="00A602B8"/>
    <w:rsid w:val="00A60A94"/>
    <w:rsid w:val="00A61C56"/>
    <w:rsid w:val="00A67284"/>
    <w:rsid w:val="00A706AB"/>
    <w:rsid w:val="00A71E6A"/>
    <w:rsid w:val="00A75DE1"/>
    <w:rsid w:val="00A76562"/>
    <w:rsid w:val="00A768E3"/>
    <w:rsid w:val="00A91E69"/>
    <w:rsid w:val="00AA196C"/>
    <w:rsid w:val="00AA3339"/>
    <w:rsid w:val="00AA4C3B"/>
    <w:rsid w:val="00AB0D27"/>
    <w:rsid w:val="00AB7892"/>
    <w:rsid w:val="00AB7EF2"/>
    <w:rsid w:val="00AC3394"/>
    <w:rsid w:val="00AC4D69"/>
    <w:rsid w:val="00AC5F89"/>
    <w:rsid w:val="00AD0BE3"/>
    <w:rsid w:val="00AD3927"/>
    <w:rsid w:val="00AE00CE"/>
    <w:rsid w:val="00AE022D"/>
    <w:rsid w:val="00AE1A07"/>
    <w:rsid w:val="00AF0457"/>
    <w:rsid w:val="00AF12D9"/>
    <w:rsid w:val="00AF6F77"/>
    <w:rsid w:val="00AF721B"/>
    <w:rsid w:val="00B1183C"/>
    <w:rsid w:val="00B11BBA"/>
    <w:rsid w:val="00B12D69"/>
    <w:rsid w:val="00B13BBE"/>
    <w:rsid w:val="00B14BDC"/>
    <w:rsid w:val="00B2530F"/>
    <w:rsid w:val="00B2736A"/>
    <w:rsid w:val="00B33B10"/>
    <w:rsid w:val="00B33CA7"/>
    <w:rsid w:val="00B379EC"/>
    <w:rsid w:val="00B40BCC"/>
    <w:rsid w:val="00B507FB"/>
    <w:rsid w:val="00B55655"/>
    <w:rsid w:val="00B60505"/>
    <w:rsid w:val="00B67165"/>
    <w:rsid w:val="00B70280"/>
    <w:rsid w:val="00B719B6"/>
    <w:rsid w:val="00B81D73"/>
    <w:rsid w:val="00B85469"/>
    <w:rsid w:val="00B87681"/>
    <w:rsid w:val="00B92670"/>
    <w:rsid w:val="00B92C96"/>
    <w:rsid w:val="00BA0759"/>
    <w:rsid w:val="00BA1C47"/>
    <w:rsid w:val="00BA4E2E"/>
    <w:rsid w:val="00BA6532"/>
    <w:rsid w:val="00BA65B5"/>
    <w:rsid w:val="00BB0142"/>
    <w:rsid w:val="00BB014E"/>
    <w:rsid w:val="00BB06D7"/>
    <w:rsid w:val="00BB6D4C"/>
    <w:rsid w:val="00BC2F37"/>
    <w:rsid w:val="00BC45A1"/>
    <w:rsid w:val="00BC4E9C"/>
    <w:rsid w:val="00BD4559"/>
    <w:rsid w:val="00BD6600"/>
    <w:rsid w:val="00BD6AA5"/>
    <w:rsid w:val="00BE001C"/>
    <w:rsid w:val="00BE04C3"/>
    <w:rsid w:val="00BE05C9"/>
    <w:rsid w:val="00BE1ED7"/>
    <w:rsid w:val="00BE5B1B"/>
    <w:rsid w:val="00BF0A93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2EA8"/>
    <w:rsid w:val="00C50A9F"/>
    <w:rsid w:val="00C55D27"/>
    <w:rsid w:val="00C64E06"/>
    <w:rsid w:val="00C65571"/>
    <w:rsid w:val="00C666C3"/>
    <w:rsid w:val="00C710ED"/>
    <w:rsid w:val="00C739F3"/>
    <w:rsid w:val="00C748D8"/>
    <w:rsid w:val="00C75408"/>
    <w:rsid w:val="00C77986"/>
    <w:rsid w:val="00C85717"/>
    <w:rsid w:val="00C8793D"/>
    <w:rsid w:val="00C92300"/>
    <w:rsid w:val="00CA1491"/>
    <w:rsid w:val="00CA7184"/>
    <w:rsid w:val="00CB4206"/>
    <w:rsid w:val="00CB7DAA"/>
    <w:rsid w:val="00CC2A05"/>
    <w:rsid w:val="00CC3176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072BB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61C7"/>
    <w:rsid w:val="00D65319"/>
    <w:rsid w:val="00D71332"/>
    <w:rsid w:val="00D74A67"/>
    <w:rsid w:val="00D84195"/>
    <w:rsid w:val="00D85950"/>
    <w:rsid w:val="00D92E83"/>
    <w:rsid w:val="00D940E2"/>
    <w:rsid w:val="00D973E5"/>
    <w:rsid w:val="00DB1853"/>
    <w:rsid w:val="00DB24A2"/>
    <w:rsid w:val="00DB567C"/>
    <w:rsid w:val="00DB623F"/>
    <w:rsid w:val="00DC4B8F"/>
    <w:rsid w:val="00DD3A77"/>
    <w:rsid w:val="00DE00EE"/>
    <w:rsid w:val="00DE0A53"/>
    <w:rsid w:val="00DE5DF5"/>
    <w:rsid w:val="00DE7C2A"/>
    <w:rsid w:val="00DE7EBC"/>
    <w:rsid w:val="00E05DB2"/>
    <w:rsid w:val="00E05F46"/>
    <w:rsid w:val="00E11462"/>
    <w:rsid w:val="00E1790F"/>
    <w:rsid w:val="00E210FC"/>
    <w:rsid w:val="00E327B8"/>
    <w:rsid w:val="00E34479"/>
    <w:rsid w:val="00E36CD3"/>
    <w:rsid w:val="00E45BB3"/>
    <w:rsid w:val="00E540C2"/>
    <w:rsid w:val="00E547B7"/>
    <w:rsid w:val="00E564EF"/>
    <w:rsid w:val="00E57772"/>
    <w:rsid w:val="00E63C0C"/>
    <w:rsid w:val="00E663E8"/>
    <w:rsid w:val="00E7137B"/>
    <w:rsid w:val="00E7491E"/>
    <w:rsid w:val="00E81BB0"/>
    <w:rsid w:val="00E828FE"/>
    <w:rsid w:val="00E8544E"/>
    <w:rsid w:val="00E8561B"/>
    <w:rsid w:val="00E86938"/>
    <w:rsid w:val="00E9112F"/>
    <w:rsid w:val="00E9326C"/>
    <w:rsid w:val="00EA1644"/>
    <w:rsid w:val="00EB7777"/>
    <w:rsid w:val="00EC3E2C"/>
    <w:rsid w:val="00ED1801"/>
    <w:rsid w:val="00ED1F97"/>
    <w:rsid w:val="00ED2F66"/>
    <w:rsid w:val="00EE3B16"/>
    <w:rsid w:val="00EF0A69"/>
    <w:rsid w:val="00EF18EF"/>
    <w:rsid w:val="00EF3144"/>
    <w:rsid w:val="00EF4AA1"/>
    <w:rsid w:val="00EF6B46"/>
    <w:rsid w:val="00F041D5"/>
    <w:rsid w:val="00F10C5A"/>
    <w:rsid w:val="00F12D90"/>
    <w:rsid w:val="00F14979"/>
    <w:rsid w:val="00F16957"/>
    <w:rsid w:val="00F22A56"/>
    <w:rsid w:val="00F22B60"/>
    <w:rsid w:val="00F2500E"/>
    <w:rsid w:val="00F31CA6"/>
    <w:rsid w:val="00F3216A"/>
    <w:rsid w:val="00F333AD"/>
    <w:rsid w:val="00F334DB"/>
    <w:rsid w:val="00F356B6"/>
    <w:rsid w:val="00F367CC"/>
    <w:rsid w:val="00F44F11"/>
    <w:rsid w:val="00F4618F"/>
    <w:rsid w:val="00F5445A"/>
    <w:rsid w:val="00F63F78"/>
    <w:rsid w:val="00F65331"/>
    <w:rsid w:val="00F665E1"/>
    <w:rsid w:val="00F671D6"/>
    <w:rsid w:val="00F714DC"/>
    <w:rsid w:val="00F756DA"/>
    <w:rsid w:val="00F80CA0"/>
    <w:rsid w:val="00F82CD4"/>
    <w:rsid w:val="00F83E42"/>
    <w:rsid w:val="00F93B1C"/>
    <w:rsid w:val="00F946DE"/>
    <w:rsid w:val="00F971C5"/>
    <w:rsid w:val="00FA1733"/>
    <w:rsid w:val="00FA75ED"/>
    <w:rsid w:val="00FB3D79"/>
    <w:rsid w:val="00FB3DAD"/>
    <w:rsid w:val="00FB512E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EAED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3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4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5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5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6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customStyle="1" w:styleId="Srednjesjenanje11">
    <w:name w:val="Srednje sjenčanje 1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vijetlipopis1">
    <w:name w:val="Svijetli popis1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7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customStyle="1" w:styleId="Srednjesjenanje1-Isticanje11">
    <w:name w:val="Srednje sjenčanje 1 - Isticanje 1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paragraph">
    <w:name w:val="paragraph"/>
    <w:basedOn w:val="Normal"/>
    <w:rsid w:val="002023F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hr-HR" w:eastAsia="hr-HR"/>
    </w:rPr>
  </w:style>
  <w:style w:type="character" w:customStyle="1" w:styleId="normaltextrun">
    <w:name w:val="normaltextrun"/>
    <w:basedOn w:val="DefaultParagraphFont"/>
    <w:rsid w:val="002023F9"/>
  </w:style>
  <w:style w:type="character" w:customStyle="1" w:styleId="eop">
    <w:name w:val="eop"/>
    <w:basedOn w:val="DefaultParagraphFont"/>
    <w:rsid w:val="002023F9"/>
  </w:style>
  <w:style w:type="character" w:customStyle="1" w:styleId="spellingerror">
    <w:name w:val="spellingerror"/>
    <w:basedOn w:val="DefaultParagraphFont"/>
    <w:rsid w:val="002023F9"/>
  </w:style>
  <w:style w:type="table" w:styleId="LightGrid-Accent5">
    <w:name w:val="Light Grid Accent 5"/>
    <w:basedOn w:val="TableNormal"/>
    <w:uiPriority w:val="62"/>
    <w:rsid w:val="000E0848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0E0848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3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4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5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5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6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customStyle="1" w:styleId="Srednjesjenanje11">
    <w:name w:val="Srednje sjenčanje 1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vijetlipopis1">
    <w:name w:val="Svijetli popis1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7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customStyle="1" w:styleId="Srednjesjenanje1-Isticanje11">
    <w:name w:val="Srednje sjenčanje 1 - Isticanje 1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paragraph">
    <w:name w:val="paragraph"/>
    <w:basedOn w:val="Normal"/>
    <w:rsid w:val="002023F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hr-HR" w:eastAsia="hr-HR"/>
    </w:rPr>
  </w:style>
  <w:style w:type="character" w:customStyle="1" w:styleId="normaltextrun">
    <w:name w:val="normaltextrun"/>
    <w:basedOn w:val="DefaultParagraphFont"/>
    <w:rsid w:val="002023F9"/>
  </w:style>
  <w:style w:type="character" w:customStyle="1" w:styleId="eop">
    <w:name w:val="eop"/>
    <w:basedOn w:val="DefaultParagraphFont"/>
    <w:rsid w:val="002023F9"/>
  </w:style>
  <w:style w:type="character" w:customStyle="1" w:styleId="spellingerror">
    <w:name w:val="spellingerror"/>
    <w:basedOn w:val="DefaultParagraphFont"/>
    <w:rsid w:val="002023F9"/>
  </w:style>
  <w:style w:type="table" w:styleId="LightGrid-Accent5">
    <w:name w:val="Light Grid Accent 5"/>
    <w:basedOn w:val="TableNormal"/>
    <w:uiPriority w:val="62"/>
    <w:rsid w:val="000E0848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0E0848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299C76-8576-4EFE-A360-A62F8004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359</TotalTime>
  <Pages>23</Pages>
  <Words>2019</Words>
  <Characters>11514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>x</Company>
  <LinksUpToDate>false</LinksUpToDate>
  <CharactersWithSpaces>13506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creator>adil@fit.ba</dc:creator>
  <cp:lastModifiedBy>Bože Skoko</cp:lastModifiedBy>
  <cp:revision>38</cp:revision>
  <cp:lastPrinted>2012-01-12T10:01:00Z</cp:lastPrinted>
  <dcterms:created xsi:type="dcterms:W3CDTF">2021-02-23T21:07:00Z</dcterms:created>
  <dcterms:modified xsi:type="dcterms:W3CDTF">2022-09-07T11:08:00Z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